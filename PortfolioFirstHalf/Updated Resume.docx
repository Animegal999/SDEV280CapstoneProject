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900"/>
        <w:gridCol w:w="3730"/>
      </w:tblGrid>
      <w:tr w:rsidR="00F316AD" w:rsidRPr="001700F2" w14:paraId="277DB594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E41D41E" w14:textId="4FA4D44A" w:rsidR="00F316AD" w:rsidRPr="001700F2" w:rsidRDefault="009D4792" w:rsidP="00F316AD">
            <w:pPr>
              <w:pStyle w:val="Title"/>
            </w:pPr>
            <w:r>
              <w:t>AMBER GIZA</w:t>
            </w:r>
          </w:p>
          <w:p w14:paraId="7E734728" w14:textId="63AA64F1" w:rsidR="00F316AD" w:rsidRPr="001700F2" w:rsidRDefault="003A2C02" w:rsidP="00D20DA9">
            <w:pPr>
              <w:pStyle w:val="Subtitle"/>
            </w:pPr>
            <w:r>
              <w:t xml:space="preserve">Applying for </w:t>
            </w:r>
            <w:r w:rsidR="00294D7F">
              <w:t>Data Analyst</w:t>
            </w:r>
          </w:p>
        </w:tc>
      </w:tr>
      <w:tr w:rsidR="00F316AD" w:rsidRPr="001700F2" w14:paraId="3F46F754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1CABC5E9" w14:textId="6DB98119" w:rsidR="00F316AD" w:rsidRPr="009D4792" w:rsidRDefault="009D4792" w:rsidP="00D20DA9">
            <w:pPr>
              <w:jc w:val="center"/>
              <w:rPr>
                <w:sz w:val="22"/>
                <w:szCs w:val="22"/>
              </w:rPr>
            </w:pPr>
            <w:r w:rsidRPr="009D4792">
              <w:rPr>
                <w:sz w:val="22"/>
                <w:szCs w:val="22"/>
              </w:rPr>
              <w:t>12722 SE 312th St APT #G206, Auburn, WA 98092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04D438A4" w14:textId="6A70317A" w:rsidR="00F316AD" w:rsidRPr="009D4792" w:rsidRDefault="009D4792" w:rsidP="00D20DA9">
            <w:pPr>
              <w:jc w:val="center"/>
              <w:rPr>
                <w:sz w:val="22"/>
                <w:szCs w:val="22"/>
              </w:rPr>
            </w:pPr>
            <w:r w:rsidRPr="009D4792">
              <w:rPr>
                <w:sz w:val="22"/>
                <w:szCs w:val="22"/>
              </w:rPr>
              <w:t>(253)315-4736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5C8D9982" w14:textId="71ACCA03" w:rsidR="00F316AD" w:rsidRPr="009D4792" w:rsidRDefault="009D4792" w:rsidP="00D20DA9">
            <w:pPr>
              <w:jc w:val="center"/>
              <w:rPr>
                <w:sz w:val="22"/>
                <w:szCs w:val="22"/>
              </w:rPr>
            </w:pPr>
            <w:r w:rsidRPr="009D4792">
              <w:rPr>
                <w:sz w:val="22"/>
                <w:szCs w:val="22"/>
              </w:rPr>
              <w:t xml:space="preserve">Work Email: giza.amber@student.greenriver.edu </w:t>
            </w:r>
            <w:r w:rsidR="00837859">
              <w:rPr>
                <w:sz w:val="22"/>
                <w:szCs w:val="22"/>
              </w:rPr>
              <w:t>P</w:t>
            </w:r>
            <w:r w:rsidRPr="009D4792">
              <w:rPr>
                <w:sz w:val="22"/>
                <w:szCs w:val="22"/>
              </w:rPr>
              <w:t>ersonal Email: supaanimegal@gmail.com</w:t>
            </w:r>
            <w:r w:rsidR="00D20DA9" w:rsidRPr="009D4792">
              <w:rPr>
                <w:sz w:val="22"/>
                <w:szCs w:val="22"/>
              </w:rPr>
              <w:t xml:space="preserve"> </w:t>
            </w:r>
          </w:p>
        </w:tc>
      </w:tr>
      <w:tr w:rsidR="00CD50FD" w:rsidRPr="001700F2" w14:paraId="493B25E4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208B28F6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5AF17DF" w14:textId="77777777" w:rsidR="00CD50FD" w:rsidRPr="001700F2" w:rsidRDefault="001A4CEE" w:rsidP="00D20DA9">
            <w:pPr>
              <w:pStyle w:val="Heading1"/>
            </w:pPr>
            <w:sdt>
              <w:sdtPr>
                <w:id w:val="1460613821"/>
                <w:placeholder>
                  <w:docPart w:val="8FECC2BD6F0F4D3C999A6C31AF5BE13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93389D2" w14:textId="77777777" w:rsidR="00CD50FD" w:rsidRPr="001700F2" w:rsidRDefault="00CD50FD"/>
        </w:tc>
      </w:tr>
      <w:tr w:rsidR="00CD50FD" w:rsidRPr="001700F2" w14:paraId="564BF312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7D29652E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81B8F3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14532F58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6318994D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2F3F79B8" w14:textId="77777777" w:rsidR="009D4792" w:rsidRDefault="009D4792" w:rsidP="009D4792">
            <w:pPr>
              <w:pStyle w:val="Text"/>
            </w:pPr>
          </w:p>
          <w:p w14:paraId="39006162" w14:textId="3C1C5096" w:rsidR="009D4792" w:rsidRDefault="009D4792" w:rsidP="009D4792">
            <w:pPr>
              <w:pStyle w:val="Text"/>
            </w:pPr>
            <w:r>
              <w:t xml:space="preserve">My name is Amber </w:t>
            </w:r>
            <w:proofErr w:type="spellStart"/>
            <w:r>
              <w:t>Ptaysanwee</w:t>
            </w:r>
            <w:proofErr w:type="spellEnd"/>
            <w:r>
              <w:t xml:space="preserve"> </w:t>
            </w:r>
            <w:r w:rsidR="00151C4B">
              <w:t>Giza,</w:t>
            </w:r>
            <w:r>
              <w:t xml:space="preserve"> and I am </w:t>
            </w:r>
            <w:r w:rsidR="003A2C02">
              <w:t>a graduate from studying</w:t>
            </w:r>
            <w:r>
              <w:t xml:space="preserve"> Business, Marketing and</w:t>
            </w:r>
          </w:p>
          <w:p w14:paraId="71E21448" w14:textId="612031C1" w:rsidR="009D4792" w:rsidRDefault="009D4792" w:rsidP="003A2C02">
            <w:pPr>
              <w:pStyle w:val="Text"/>
            </w:pPr>
            <w:r>
              <w:t xml:space="preserve">Entrepreneurship at Green River College. Through my studies there, I </w:t>
            </w:r>
            <w:r w:rsidR="003A2C02">
              <w:t>pursued</w:t>
            </w:r>
            <w:r>
              <w:t xml:space="preserve"> a </w:t>
            </w:r>
            <w:r w:rsidR="00151C4B">
              <w:t>bachelor’s</w:t>
            </w:r>
            <w:r>
              <w:t xml:space="preserve"> degree</w:t>
            </w:r>
            <w:r w:rsidR="00151C4B">
              <w:t>,</w:t>
            </w:r>
            <w:r>
              <w:t xml:space="preserve"> </w:t>
            </w:r>
            <w:r w:rsidR="003A2C02">
              <w:t xml:space="preserve">and became </w:t>
            </w:r>
            <w:r>
              <w:t xml:space="preserve">eager to contribute developed knowledge in a </w:t>
            </w:r>
            <w:proofErr w:type="gramStart"/>
            <w:r>
              <w:t>product</w:t>
            </w:r>
            <w:proofErr w:type="gramEnd"/>
          </w:p>
          <w:p w14:paraId="0930FF4D" w14:textId="77777777" w:rsidR="009D4792" w:rsidRDefault="009D4792" w:rsidP="009D4792">
            <w:pPr>
              <w:pStyle w:val="Text"/>
            </w:pPr>
            <w:r>
              <w:t>development role. I'm focused and skilled in developing new ideas and multitasking in a</w:t>
            </w:r>
          </w:p>
          <w:p w14:paraId="37BEEB3D" w14:textId="30FFC6F3" w:rsidR="009D4792" w:rsidRDefault="009D4792" w:rsidP="009D4792">
            <w:pPr>
              <w:pStyle w:val="Text"/>
            </w:pPr>
            <w:r>
              <w:t xml:space="preserve">high-stress setting. I'm </w:t>
            </w:r>
            <w:r w:rsidR="00151C4B">
              <w:t>a</w:t>
            </w:r>
            <w:r>
              <w:t>daptable and driven with strong work ethic</w:t>
            </w:r>
            <w:r w:rsidR="00151C4B">
              <w:t>,</w:t>
            </w:r>
            <w:r>
              <w:t xml:space="preserve"> and </w:t>
            </w:r>
            <w:r w:rsidR="00151C4B">
              <w:t xml:space="preserve">I have an </w:t>
            </w:r>
            <w:r>
              <w:t>ability to thrive in</w:t>
            </w:r>
          </w:p>
          <w:p w14:paraId="33B337A3" w14:textId="6B2079DC" w:rsidR="0040233B" w:rsidRDefault="009D4792" w:rsidP="009D4792">
            <w:pPr>
              <w:pStyle w:val="Text"/>
            </w:pPr>
            <w:r>
              <w:t>team-based or individually motivated settings.</w:t>
            </w:r>
            <w:r w:rsidR="000F6135">
              <w:t xml:space="preserve"> I do have a disability, in the form of Asperger’s Syndrome. However, that shouldn’t deter you from reading over my resume and accomplishments. </w:t>
            </w:r>
          </w:p>
          <w:p w14:paraId="3AB8EAE8" w14:textId="312D58C4" w:rsidR="009D4792" w:rsidRPr="009D4792" w:rsidRDefault="009D4792" w:rsidP="009D4792"/>
        </w:tc>
      </w:tr>
      <w:tr w:rsidR="00CD50FD" w:rsidRPr="001700F2" w14:paraId="100EF26E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41BE02B4" w14:textId="2E5AC6B3" w:rsidR="00CD50FD" w:rsidRPr="001700F2" w:rsidRDefault="001A4CEE" w:rsidP="00D20DA9">
            <w:pPr>
              <w:pStyle w:val="Heading2"/>
            </w:pPr>
            <w:sdt>
              <w:sdtPr>
                <w:id w:val="-1907296240"/>
                <w:placeholder>
                  <w:docPart w:val="CBB0783A31D949AABD4462FC22FA490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001F3E">
              <w:t>: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D0CEB9A78A2B462FA86E226AD6BA8B28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17A842A" w14:textId="77777777" w:rsidR="00CD50FD" w:rsidRPr="001700F2" w:rsidRDefault="001A4CEE" w:rsidP="00D20DA9">
            <w:pPr>
              <w:pStyle w:val="Heading1"/>
            </w:pPr>
            <w:sdt>
              <w:sdtPr>
                <w:id w:val="-1748876717"/>
                <w:placeholder>
                  <w:docPart w:val="AEC9648335B1445E8C37F7942DFF56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42D11C1" w14:textId="77777777" w:rsidR="00CD50FD" w:rsidRPr="001700F2" w:rsidRDefault="00CD50FD"/>
        </w:tc>
      </w:tr>
      <w:tr w:rsidR="00CD50FD" w:rsidRPr="001700F2" w14:paraId="4A62F065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28772D38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F0E8D37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6C4C68F2" w14:textId="6351011F" w:rsidR="007A4F05" w:rsidRPr="001700F2" w:rsidRDefault="007A4F05"/>
        </w:tc>
      </w:tr>
      <w:tr w:rsidR="0040233B" w:rsidRPr="001700F2" w14:paraId="25517244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50AD1C7F" w14:textId="72B3B760" w:rsidR="0040233B" w:rsidRDefault="0040233B" w:rsidP="0040233B">
            <w:pPr>
              <w:pStyle w:val="Text"/>
            </w:pPr>
          </w:p>
          <w:p w14:paraId="738ED89B" w14:textId="1AD12FE4" w:rsidR="00001F3E" w:rsidRPr="00001F3E" w:rsidRDefault="00001F3E" w:rsidP="00001F3E">
            <w:r>
              <w:t>JUNE 2015</w:t>
            </w:r>
            <w:r w:rsidR="0044296E">
              <w:t>:</w:t>
            </w:r>
          </w:p>
          <w:p w14:paraId="666ACC8B" w14:textId="77777777" w:rsidR="00001F3E" w:rsidRDefault="00001F3E" w:rsidP="00001F3E">
            <w:pPr>
              <w:pStyle w:val="Text"/>
            </w:pPr>
            <w:r>
              <w:t>Auburn Mountainview High School, Auburn, WA</w:t>
            </w:r>
          </w:p>
          <w:p w14:paraId="0722DB89" w14:textId="77777777" w:rsidR="00001F3E" w:rsidRDefault="00001F3E" w:rsidP="00001F3E">
            <w:pPr>
              <w:pStyle w:val="Text"/>
            </w:pPr>
            <w:r>
              <w:t>High School Diploma</w:t>
            </w:r>
          </w:p>
          <w:p w14:paraId="4236BDE9" w14:textId="77777777" w:rsidR="00001F3E" w:rsidRDefault="00001F3E" w:rsidP="00001F3E">
            <w:pPr>
              <w:pStyle w:val="Text"/>
              <w:numPr>
                <w:ilvl w:val="0"/>
                <w:numId w:val="1"/>
              </w:numPr>
            </w:pPr>
            <w:r>
              <w:t>Most Inspirational Student Award Recipient</w:t>
            </w:r>
          </w:p>
          <w:p w14:paraId="79C7BA3A" w14:textId="77777777" w:rsidR="00001F3E" w:rsidRDefault="00001F3E" w:rsidP="00001F3E">
            <w:pPr>
              <w:pStyle w:val="Text"/>
              <w:numPr>
                <w:ilvl w:val="0"/>
                <w:numId w:val="1"/>
              </w:numPr>
            </w:pPr>
            <w:r>
              <w:t>Cum laude graduate</w:t>
            </w:r>
          </w:p>
          <w:p w14:paraId="02700576" w14:textId="77777777" w:rsidR="00001F3E" w:rsidRDefault="00001F3E" w:rsidP="00001F3E">
            <w:pPr>
              <w:pStyle w:val="Text"/>
              <w:numPr>
                <w:ilvl w:val="0"/>
                <w:numId w:val="1"/>
              </w:numPr>
            </w:pPr>
            <w:r>
              <w:t>Honor Roll - 2nd Semester of 2015</w:t>
            </w:r>
          </w:p>
          <w:p w14:paraId="4D2FACDB" w14:textId="77777777" w:rsidR="00001F3E" w:rsidRDefault="00001F3E" w:rsidP="00001F3E">
            <w:pPr>
              <w:pStyle w:val="Text"/>
              <w:numPr>
                <w:ilvl w:val="0"/>
                <w:numId w:val="1"/>
              </w:numPr>
            </w:pPr>
            <w:r>
              <w:t>College Bound Scholarship Recipient</w:t>
            </w:r>
          </w:p>
          <w:p w14:paraId="06A64EDE" w14:textId="39071A96" w:rsidR="00D20DA9" w:rsidRPr="001700F2" w:rsidRDefault="00001F3E" w:rsidP="00001F3E">
            <w:pPr>
              <w:pStyle w:val="Text"/>
              <w:numPr>
                <w:ilvl w:val="0"/>
                <w:numId w:val="1"/>
              </w:numPr>
            </w:pPr>
            <w:r>
              <w:t>Girl's Tennis Member</w:t>
            </w:r>
          </w:p>
          <w:p w14:paraId="1E9A0EA9" w14:textId="77777777" w:rsidR="00D20DA9" w:rsidRDefault="00D20DA9" w:rsidP="0040233B">
            <w:pPr>
              <w:pStyle w:val="Text"/>
            </w:pPr>
          </w:p>
          <w:p w14:paraId="096E4F0C" w14:textId="25070ED8" w:rsidR="00001F3E" w:rsidRDefault="00001F3E" w:rsidP="00001F3E">
            <w:r>
              <w:t>DECEMBER 2018</w:t>
            </w:r>
            <w:r w:rsidR="0044296E">
              <w:t>:</w:t>
            </w:r>
          </w:p>
          <w:p w14:paraId="671897EB" w14:textId="79B638A6" w:rsidR="00001F3E" w:rsidRDefault="00001F3E" w:rsidP="00001F3E">
            <w:pPr>
              <w:pStyle w:val="Text"/>
            </w:pPr>
            <w:r>
              <w:t>Green River College, Auburn, WA</w:t>
            </w:r>
          </w:p>
          <w:p w14:paraId="3588FD72" w14:textId="4226FC92" w:rsidR="00001F3E" w:rsidRDefault="00001F3E" w:rsidP="00001F3E">
            <w:pPr>
              <w:pStyle w:val="Text"/>
            </w:pPr>
            <w:r>
              <w:t>Mathematics and Child Education Major</w:t>
            </w:r>
          </w:p>
          <w:p w14:paraId="17838719" w14:textId="1599CE49" w:rsidR="00001F3E" w:rsidRPr="00001F3E" w:rsidRDefault="00001F3E" w:rsidP="00001F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of Math Education</w:t>
            </w:r>
          </w:p>
          <w:p w14:paraId="636FC78B" w14:textId="5B1EE360" w:rsidR="00001F3E" w:rsidRDefault="00001F3E" w:rsidP="00001F3E">
            <w:pPr>
              <w:pStyle w:val="Text"/>
              <w:numPr>
                <w:ilvl w:val="0"/>
                <w:numId w:val="1"/>
              </w:numPr>
            </w:pPr>
            <w:r>
              <w:t xml:space="preserve">Major in Math </w:t>
            </w:r>
          </w:p>
          <w:p w14:paraId="52470420" w14:textId="45CF2007" w:rsidR="00001F3E" w:rsidRDefault="00001F3E" w:rsidP="00001F3E">
            <w:pPr>
              <w:pStyle w:val="Text"/>
              <w:numPr>
                <w:ilvl w:val="0"/>
                <w:numId w:val="1"/>
              </w:numPr>
            </w:pPr>
            <w:r>
              <w:t>Minor in English</w:t>
            </w:r>
          </w:p>
          <w:p w14:paraId="0976174B" w14:textId="38E756A8" w:rsidR="00001F3E" w:rsidRDefault="00001F3E" w:rsidP="00001F3E">
            <w:pPr>
              <w:pStyle w:val="Text"/>
              <w:numPr>
                <w:ilvl w:val="0"/>
                <w:numId w:val="1"/>
              </w:numPr>
            </w:pPr>
            <w:r>
              <w:lastRenderedPageBreak/>
              <w:t>College Bound Scholarship Recipient</w:t>
            </w:r>
          </w:p>
          <w:p w14:paraId="12685FA8" w14:textId="00B94586" w:rsidR="00001F3E" w:rsidRDefault="00001F3E" w:rsidP="00001F3E">
            <w:pPr>
              <w:pStyle w:val="Text"/>
              <w:numPr>
                <w:ilvl w:val="0"/>
                <w:numId w:val="1"/>
              </w:numPr>
            </w:pPr>
            <w:r>
              <w:t>WA Pell Grant Recipient</w:t>
            </w:r>
          </w:p>
          <w:p w14:paraId="492A677A" w14:textId="544D2394" w:rsidR="00001F3E" w:rsidRPr="001700F2" w:rsidRDefault="00001F3E" w:rsidP="00001F3E">
            <w:pPr>
              <w:pStyle w:val="Text"/>
              <w:numPr>
                <w:ilvl w:val="0"/>
                <w:numId w:val="1"/>
              </w:numPr>
            </w:pPr>
            <w:r>
              <w:t>Improv Club Member (Winter and Spring 2018)</w:t>
            </w:r>
          </w:p>
          <w:p w14:paraId="6FD80409" w14:textId="77777777" w:rsidR="00001F3E" w:rsidRDefault="00001F3E" w:rsidP="00001F3E"/>
          <w:p w14:paraId="22006D59" w14:textId="77777777" w:rsidR="00001F3E" w:rsidRDefault="00001F3E" w:rsidP="00001F3E">
            <w:r>
              <w:t>DECEMBER 2019:</w:t>
            </w:r>
          </w:p>
          <w:p w14:paraId="27DF6433" w14:textId="77777777" w:rsidR="00001F3E" w:rsidRDefault="00001F3E" w:rsidP="00001F3E"/>
          <w:p w14:paraId="4E751B2B" w14:textId="2846F18D" w:rsidR="00001F3E" w:rsidRDefault="00001F3E" w:rsidP="00001F3E">
            <w:pPr>
              <w:pStyle w:val="Text"/>
            </w:pPr>
            <w:r>
              <w:t>Green River College, Auburn, WA</w:t>
            </w:r>
          </w:p>
          <w:p w14:paraId="7DA01D3B" w14:textId="3072E156" w:rsidR="00001F3E" w:rsidRDefault="00001F3E" w:rsidP="00001F3E">
            <w:pPr>
              <w:pStyle w:val="Text"/>
            </w:pPr>
            <w:r>
              <w:t>Mathematics and Business</w:t>
            </w:r>
          </w:p>
          <w:p w14:paraId="423B7B6E" w14:textId="627A5C48" w:rsidR="00001F3E" w:rsidRPr="00001F3E" w:rsidRDefault="00001F3E" w:rsidP="00001F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of Arts</w:t>
            </w:r>
          </w:p>
          <w:p w14:paraId="3F9EA801" w14:textId="77777777" w:rsidR="00001F3E" w:rsidRDefault="00001F3E" w:rsidP="00001F3E">
            <w:pPr>
              <w:pStyle w:val="Text"/>
              <w:numPr>
                <w:ilvl w:val="0"/>
                <w:numId w:val="1"/>
              </w:numPr>
            </w:pPr>
            <w:r>
              <w:t xml:space="preserve">Completed continuing education in </w:t>
            </w:r>
            <w:proofErr w:type="gramStart"/>
            <w:r>
              <w:t>Business</w:t>
            </w:r>
            <w:proofErr w:type="gramEnd"/>
          </w:p>
          <w:p w14:paraId="6A1B8EDC" w14:textId="77777777" w:rsidR="00001F3E" w:rsidRDefault="00001F3E" w:rsidP="00001F3E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 xml:space="preserve">Completed coursework in Accounting, Business fundamentals, and </w:t>
            </w:r>
            <w:proofErr w:type="gramStart"/>
            <w:r w:rsidRPr="00001F3E">
              <w:rPr>
                <w:sz w:val="20"/>
                <w:szCs w:val="20"/>
              </w:rPr>
              <w:t>Science</w:t>
            </w:r>
            <w:proofErr w:type="gramEnd"/>
          </w:p>
          <w:p w14:paraId="63897BC6" w14:textId="77777777" w:rsidR="00001F3E" w:rsidRDefault="00001F3E" w:rsidP="00001F3E">
            <w:pPr>
              <w:rPr>
                <w:sz w:val="20"/>
                <w:szCs w:val="20"/>
              </w:rPr>
            </w:pPr>
          </w:p>
          <w:p w14:paraId="1D819731" w14:textId="77777777" w:rsidR="00001F3E" w:rsidRDefault="00001F3E" w:rsidP="00001F3E">
            <w:r>
              <w:t>MARCH 2022 (Expected):</w:t>
            </w:r>
          </w:p>
          <w:p w14:paraId="6BA09EF0" w14:textId="3DFB792A" w:rsidR="00001F3E" w:rsidRDefault="00001F3E" w:rsidP="00001F3E">
            <w:pPr>
              <w:rPr>
                <w:sz w:val="20"/>
                <w:szCs w:val="20"/>
              </w:rPr>
            </w:pPr>
          </w:p>
          <w:p w14:paraId="0AC63E24" w14:textId="79E64445" w:rsidR="007A4F05" w:rsidRPr="007A4F05" w:rsidRDefault="007A4F05" w:rsidP="007A4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 River College</w:t>
            </w:r>
            <w:r w:rsidRPr="007A4F05">
              <w:rPr>
                <w:sz w:val="20"/>
                <w:szCs w:val="20"/>
              </w:rPr>
              <w:t>, Auburn, WA</w:t>
            </w:r>
          </w:p>
          <w:p w14:paraId="724AAA51" w14:textId="244A023C" w:rsidR="007A4F05" w:rsidRDefault="007A4F05" w:rsidP="007A4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Administration and Management</w:t>
            </w:r>
          </w:p>
          <w:p w14:paraId="195143F4" w14:textId="7D009E3A" w:rsidR="007A4F05" w:rsidRPr="007A4F05" w:rsidRDefault="007A4F05" w:rsidP="007A4F0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Bachelor’s in Marketing</w:t>
            </w:r>
            <w:proofErr w:type="gramEnd"/>
            <w:r>
              <w:rPr>
                <w:sz w:val="20"/>
                <w:szCs w:val="20"/>
              </w:rPr>
              <w:t xml:space="preserve"> and Entrepreneurship:</w:t>
            </w:r>
          </w:p>
          <w:p w14:paraId="16D979DB" w14:textId="77777777" w:rsidR="007A4F05" w:rsidRDefault="007A4F05" w:rsidP="007A4F0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A4F05">
              <w:rPr>
                <w:sz w:val="20"/>
                <w:szCs w:val="20"/>
              </w:rPr>
              <w:t xml:space="preserve">Major in Business Operations </w:t>
            </w:r>
          </w:p>
          <w:p w14:paraId="73642063" w14:textId="23F212F1" w:rsidR="00001F3E" w:rsidRDefault="007A4F05" w:rsidP="007A4F0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A4F05">
              <w:rPr>
                <w:sz w:val="20"/>
                <w:szCs w:val="20"/>
              </w:rPr>
              <w:t xml:space="preserve">Minor in </w:t>
            </w:r>
            <w:r>
              <w:rPr>
                <w:sz w:val="20"/>
                <w:szCs w:val="20"/>
              </w:rPr>
              <w:t>Marketing</w:t>
            </w:r>
            <w:r w:rsidRPr="007A4F05">
              <w:rPr>
                <w:sz w:val="20"/>
                <w:szCs w:val="20"/>
              </w:rPr>
              <w:t xml:space="preserve"> </w:t>
            </w:r>
          </w:p>
          <w:p w14:paraId="18CD7182" w14:textId="694BB167" w:rsidR="007A4F05" w:rsidRDefault="007A4F05" w:rsidP="007A4F0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upon and improved teamwork and team building </w:t>
            </w:r>
            <w:proofErr w:type="gramStart"/>
            <w:r>
              <w:rPr>
                <w:sz w:val="20"/>
                <w:szCs w:val="20"/>
              </w:rPr>
              <w:t>skills</w:t>
            </w:r>
            <w:proofErr w:type="gramEnd"/>
          </w:p>
          <w:p w14:paraId="17E1A120" w14:textId="5F91CAFB" w:rsidR="007A4F05" w:rsidRDefault="007A4F05" w:rsidP="007A4F0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upon management operations </w:t>
            </w:r>
            <w:proofErr w:type="gramStart"/>
            <w:r>
              <w:rPr>
                <w:sz w:val="20"/>
                <w:szCs w:val="20"/>
              </w:rPr>
              <w:t>skills</w:t>
            </w:r>
            <w:proofErr w:type="gramEnd"/>
          </w:p>
          <w:p w14:paraId="4B01ABAE" w14:textId="77777777" w:rsidR="00837859" w:rsidRPr="00001F3E" w:rsidRDefault="00837859" w:rsidP="00837859">
            <w:pPr>
              <w:ind w:left="720"/>
              <w:rPr>
                <w:sz w:val="20"/>
                <w:szCs w:val="20"/>
              </w:rPr>
            </w:pPr>
          </w:p>
          <w:p w14:paraId="6F3A265F" w14:textId="1AEF6D2F" w:rsidR="00001F3E" w:rsidRDefault="00837859" w:rsidP="00001F3E">
            <w:r>
              <w:t>December 2023</w:t>
            </w:r>
            <w:r w:rsidR="00294D7F">
              <w:t>:</w:t>
            </w:r>
          </w:p>
          <w:p w14:paraId="4C219307" w14:textId="77777777" w:rsidR="00837859" w:rsidRPr="007A4F05" w:rsidRDefault="00837859" w:rsidP="008378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 River College</w:t>
            </w:r>
            <w:r w:rsidRPr="007A4F05">
              <w:rPr>
                <w:sz w:val="20"/>
                <w:szCs w:val="20"/>
              </w:rPr>
              <w:t>, Auburn, WA</w:t>
            </w:r>
          </w:p>
          <w:p w14:paraId="25237961" w14:textId="77777777" w:rsidR="00837859" w:rsidRDefault="00837859" w:rsidP="0083785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Associates in Data</w:t>
            </w:r>
            <w:proofErr w:type="gramEnd"/>
            <w:r>
              <w:rPr>
                <w:sz w:val="20"/>
                <w:szCs w:val="20"/>
              </w:rPr>
              <w:t xml:space="preserve"> Analytics and Software Development:</w:t>
            </w:r>
          </w:p>
          <w:p w14:paraId="335C779C" w14:textId="71CE3B82" w:rsidR="00837859" w:rsidRDefault="00837859" w:rsidP="0083785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upon knowledge for software development and a myriad of </w:t>
            </w:r>
            <w:r>
              <w:rPr>
                <w:sz w:val="20"/>
                <w:szCs w:val="20"/>
              </w:rPr>
              <w:lastRenderedPageBreak/>
              <w:t>programming languages (HTML, CSS, JavaScript, Java, Python, SQL, R, and studied C++ on the side)</w:t>
            </w:r>
          </w:p>
          <w:p w14:paraId="666B74F4" w14:textId="17C61FF8" w:rsidR="00837859" w:rsidRPr="00837859" w:rsidRDefault="00837859" w:rsidP="0083785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Improved on working with datasets and analyzing </w:t>
            </w:r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</w:p>
          <w:p w14:paraId="5FF4F5CE" w14:textId="77777777" w:rsidR="00837859" w:rsidRDefault="001A4CEE" w:rsidP="001A4CE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Competed a Data Analytics Capstone project for my </w:t>
            </w:r>
            <w:proofErr w:type="gramStart"/>
            <w:r>
              <w:rPr>
                <w:sz w:val="20"/>
                <w:szCs w:val="20"/>
              </w:rPr>
              <w:t>Associates in Data</w:t>
            </w:r>
            <w:proofErr w:type="gramEnd"/>
            <w:r>
              <w:rPr>
                <w:sz w:val="20"/>
                <w:szCs w:val="20"/>
              </w:rPr>
              <w:t xml:space="preserve"> Analytics and Software Development</w:t>
            </w:r>
          </w:p>
          <w:p w14:paraId="352C58C4" w14:textId="01DEEB49" w:rsidR="001A4CEE" w:rsidRPr="001A4CEE" w:rsidRDefault="001A4CEE" w:rsidP="001A4CEE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6203" w:type="dxa"/>
            <w:gridSpan w:val="2"/>
            <w:vAlign w:val="center"/>
          </w:tcPr>
          <w:p w14:paraId="18DADD31" w14:textId="77777777" w:rsidR="007A4F05" w:rsidRDefault="007A4F05" w:rsidP="00D20DA9">
            <w:pPr>
              <w:pStyle w:val="SmallText"/>
            </w:pPr>
          </w:p>
          <w:p w14:paraId="015620F0" w14:textId="42929D73" w:rsidR="00D20DA9" w:rsidRPr="007A4F05" w:rsidRDefault="009D4792" w:rsidP="00D20DA9">
            <w:pPr>
              <w:pStyle w:val="SmallText"/>
              <w:rPr>
                <w:b/>
                <w:bCs/>
              </w:rPr>
            </w:pPr>
            <w:r w:rsidRPr="007A4F05">
              <w:rPr>
                <w:b/>
                <w:bCs/>
              </w:rPr>
              <w:t xml:space="preserve">March 2021 </w:t>
            </w:r>
            <w:r w:rsidR="00CF1FD3">
              <w:rPr>
                <w:b/>
                <w:bCs/>
              </w:rPr>
              <w:t>–</w:t>
            </w:r>
            <w:r w:rsidRPr="007A4F05">
              <w:rPr>
                <w:b/>
                <w:bCs/>
              </w:rPr>
              <w:t xml:space="preserve"> </w:t>
            </w:r>
            <w:r w:rsidR="00CF1FD3">
              <w:rPr>
                <w:b/>
                <w:bCs/>
              </w:rPr>
              <w:t>May 2022</w:t>
            </w:r>
          </w:p>
          <w:p w14:paraId="603A4079" w14:textId="09CE7B48" w:rsidR="00D20DA9" w:rsidRPr="001700F2" w:rsidRDefault="009D4792" w:rsidP="00D20DA9">
            <w:pPr>
              <w:pStyle w:val="Text"/>
            </w:pPr>
            <w:r>
              <w:t>Merchant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Etsy Shop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Amber’sAssortments123 via Etsy</w:t>
            </w:r>
          </w:p>
          <w:p w14:paraId="35C83F05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5E2678AF" w14:textId="67924F49" w:rsidR="00D20DA9" w:rsidRPr="007A4F05" w:rsidRDefault="009D4792" w:rsidP="00D20DA9">
            <w:pPr>
              <w:pStyle w:val="SmallText"/>
              <w:rPr>
                <w:b/>
                <w:bCs/>
              </w:rPr>
            </w:pPr>
            <w:r w:rsidRPr="007A4F05">
              <w:rPr>
                <w:b/>
                <w:bCs/>
              </w:rPr>
              <w:t xml:space="preserve">September 2021 </w:t>
            </w:r>
            <w:r w:rsidR="00CF1FD3">
              <w:rPr>
                <w:b/>
                <w:bCs/>
              </w:rPr>
              <w:t>–</w:t>
            </w:r>
            <w:r w:rsidRPr="007A4F05">
              <w:rPr>
                <w:b/>
                <w:bCs/>
              </w:rPr>
              <w:t xml:space="preserve"> </w:t>
            </w:r>
            <w:r w:rsidR="00CF1FD3">
              <w:rPr>
                <w:b/>
                <w:bCs/>
              </w:rPr>
              <w:t>May 2022</w:t>
            </w:r>
          </w:p>
          <w:p w14:paraId="439B154C" w14:textId="6A63EE2B" w:rsidR="0040233B" w:rsidRDefault="009D4792" w:rsidP="0040233B">
            <w:pPr>
              <w:pStyle w:val="Text"/>
            </w:pPr>
            <w:r>
              <w:t>Chief Executive Officer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proofErr w:type="spellStart"/>
            <w:r>
              <w:t>Wix</w:t>
            </w:r>
            <w:proofErr w:type="spellEnd"/>
            <w:r>
              <w:t xml:space="preserve"> Website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Amber’s Assortments</w:t>
            </w:r>
          </w:p>
          <w:p w14:paraId="16B4DEE9" w14:textId="33D84AB7" w:rsidR="00243DAD" w:rsidRDefault="00243DAD" w:rsidP="00243DAD"/>
          <w:p w14:paraId="39F66D7B" w14:textId="7A2C543D" w:rsidR="00243DAD" w:rsidRPr="007A4F05" w:rsidRDefault="00243DAD" w:rsidP="00243DAD">
            <w:pPr>
              <w:pStyle w:val="SmallText"/>
              <w:rPr>
                <w:b/>
                <w:bCs/>
              </w:rPr>
            </w:pPr>
            <w:r>
              <w:rPr>
                <w:b/>
                <w:bCs/>
              </w:rPr>
              <w:t>March 2022</w:t>
            </w:r>
            <w:r w:rsidRPr="007A4F05">
              <w:rPr>
                <w:b/>
                <w:bCs/>
              </w:rPr>
              <w:t xml:space="preserve"> </w:t>
            </w:r>
            <w:r w:rsidR="00837859">
              <w:rPr>
                <w:b/>
                <w:bCs/>
              </w:rPr>
              <w:t>–</w:t>
            </w:r>
            <w:r w:rsidRPr="007A4F05">
              <w:rPr>
                <w:b/>
                <w:bCs/>
              </w:rPr>
              <w:t xml:space="preserve"> </w:t>
            </w:r>
            <w:r w:rsidR="00837859">
              <w:rPr>
                <w:b/>
                <w:bCs/>
              </w:rPr>
              <w:t>May 2022</w:t>
            </w:r>
          </w:p>
          <w:p w14:paraId="3DD2C979" w14:textId="15C38C86" w:rsidR="00243DAD" w:rsidRDefault="00243DAD" w:rsidP="00243DAD">
            <w:pPr>
              <w:pStyle w:val="Text"/>
            </w:pPr>
            <w:r>
              <w:t>Sales Associate</w:t>
            </w:r>
            <w:r w:rsidRPr="001700F2">
              <w:t xml:space="preserve"> </w:t>
            </w:r>
            <w:r w:rsidRPr="001700F2">
              <w:rPr>
                <w:color w:val="BE9268"/>
              </w:rPr>
              <w:t xml:space="preserve">• </w:t>
            </w:r>
            <w:r>
              <w:t>Dollar Tree</w:t>
            </w:r>
          </w:p>
          <w:p w14:paraId="0BB71F8E" w14:textId="77777777" w:rsidR="00243DAD" w:rsidRDefault="00243DAD" w:rsidP="00243DAD"/>
          <w:p w14:paraId="35660CFC" w14:textId="78031D5F" w:rsidR="00837859" w:rsidRPr="007A4F05" w:rsidRDefault="00837859" w:rsidP="00837859">
            <w:pPr>
              <w:pStyle w:val="SmallText"/>
              <w:rPr>
                <w:b/>
                <w:bCs/>
              </w:rPr>
            </w:pPr>
            <w:r>
              <w:rPr>
                <w:b/>
                <w:bCs/>
              </w:rPr>
              <w:t>May 2022 –</w:t>
            </w:r>
            <w:r w:rsidRPr="007A4F0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July 2022</w:t>
            </w:r>
          </w:p>
          <w:p w14:paraId="28377629" w14:textId="640E03AC" w:rsidR="00837859" w:rsidRDefault="00837859" w:rsidP="00837859">
            <w:pPr>
              <w:pStyle w:val="Text"/>
            </w:pPr>
            <w:r>
              <w:t>Sales Associate</w:t>
            </w:r>
            <w:r w:rsidRPr="001700F2">
              <w:t xml:space="preserve"> </w:t>
            </w:r>
            <w:r w:rsidRPr="001700F2">
              <w:rPr>
                <w:color w:val="BE9268"/>
              </w:rPr>
              <w:t xml:space="preserve">• </w:t>
            </w:r>
            <w:r>
              <w:t>Rite Aid</w:t>
            </w:r>
          </w:p>
          <w:p w14:paraId="0C4D409C" w14:textId="07723AE1" w:rsidR="00837859" w:rsidRDefault="00837859" w:rsidP="00243DAD"/>
          <w:p w14:paraId="044D2B44" w14:textId="2FB628B9" w:rsidR="001A4CEE" w:rsidRPr="007A4F05" w:rsidRDefault="001A4CEE" w:rsidP="001A4CEE">
            <w:pPr>
              <w:pStyle w:val="SmallText"/>
              <w:rPr>
                <w:b/>
                <w:bCs/>
              </w:rPr>
            </w:pPr>
            <w:r>
              <w:rPr>
                <w:b/>
                <w:bCs/>
              </w:rPr>
              <w:t>July 2023</w:t>
            </w:r>
            <w:r>
              <w:rPr>
                <w:b/>
                <w:bCs/>
              </w:rPr>
              <w:t xml:space="preserve"> –</w:t>
            </w:r>
            <w:r w:rsidRPr="007A4F0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December 2023</w:t>
            </w:r>
          </w:p>
          <w:p w14:paraId="79D1D347" w14:textId="6AAAA68F" w:rsidR="001A4CEE" w:rsidRDefault="001A4CEE" w:rsidP="001A4CEE">
            <w:pPr>
              <w:pStyle w:val="Text"/>
            </w:pPr>
            <w:r>
              <w:t>ISSC Office Assistant (Work Study)</w:t>
            </w:r>
            <w:r w:rsidRPr="001700F2">
              <w:t xml:space="preserve"> </w:t>
            </w:r>
            <w:r w:rsidRPr="001700F2">
              <w:rPr>
                <w:color w:val="BE9268"/>
              </w:rPr>
              <w:t xml:space="preserve">• </w:t>
            </w:r>
            <w:r>
              <w:t>Green River College</w:t>
            </w:r>
          </w:p>
          <w:p w14:paraId="2F8CE27F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406152BB" w14:textId="617AC599" w:rsidR="0040233B" w:rsidRPr="007A4F05" w:rsidRDefault="00001F3E" w:rsidP="00D20DA9">
            <w:pPr>
              <w:pStyle w:val="Text"/>
              <w:rPr>
                <w:b/>
                <w:bCs/>
              </w:rPr>
            </w:pPr>
            <w:r w:rsidRPr="007A4F05">
              <w:rPr>
                <w:b/>
                <w:bCs/>
              </w:rPr>
              <w:t>Certifications via LinkedIn Learning:</w:t>
            </w:r>
          </w:p>
          <w:p w14:paraId="2922DEF5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Lean Six Sigma: Analyze, Improve and Control Tools - May 2021</w:t>
            </w:r>
          </w:p>
          <w:p w14:paraId="39D016A0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Operational Excellence Work-Out and Kaizen Facilitator - May 2021</w:t>
            </w:r>
          </w:p>
          <w:p w14:paraId="7F00C5BF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Statistics Foundations: 2 - May 2021</w:t>
            </w:r>
          </w:p>
          <w:p w14:paraId="5BAF377B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Excel 2013 Essential Training - Apr 2021</w:t>
            </w:r>
          </w:p>
          <w:p w14:paraId="6BF056B4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Excel 2013: Advanced Formulas and Functions - Apr 2021</w:t>
            </w:r>
          </w:p>
          <w:p w14:paraId="7E3B1C3E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Lean Six Sigma: Define and Measure Tools - Apr 2021</w:t>
            </w:r>
          </w:p>
          <w:p w14:paraId="3CB7633F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Operational Excellence Foundations - 2021</w:t>
            </w:r>
          </w:p>
          <w:p w14:paraId="626730F1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Six Sigma Foundations - Apr 2021</w:t>
            </w:r>
          </w:p>
          <w:p w14:paraId="2BCD6B36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Communicating with Confidence - Dec 2020</w:t>
            </w:r>
          </w:p>
          <w:p w14:paraId="0296D269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Critical Thinking for Better Judgement and Decision-Making - Dec 2020</w:t>
            </w:r>
          </w:p>
          <w:p w14:paraId="6F12A6D0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Effective Listening - Dec 2020</w:t>
            </w:r>
          </w:p>
          <w:p w14:paraId="39965AE6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Leading Inclusive Teams - Dec 2020</w:t>
            </w:r>
          </w:p>
          <w:p w14:paraId="612272FA" w14:textId="3D2EBB9A" w:rsidR="001A4CEE" w:rsidRDefault="001A4CEE" w:rsidP="001A4CEE">
            <w:pPr>
              <w:ind w:left="360"/>
              <w:rPr>
                <w:sz w:val="20"/>
                <w:szCs w:val="20"/>
              </w:rPr>
            </w:pPr>
          </w:p>
          <w:p w14:paraId="44DFDD3C" w14:textId="5B371BEA" w:rsidR="001A4CEE" w:rsidRDefault="001A4CEE" w:rsidP="001A4CEE">
            <w:pPr>
              <w:ind w:left="360"/>
              <w:rPr>
                <w:sz w:val="20"/>
                <w:szCs w:val="20"/>
              </w:rPr>
            </w:pPr>
          </w:p>
          <w:p w14:paraId="6C36C708" w14:textId="0C7E74BF" w:rsidR="001A4CEE" w:rsidRDefault="001A4CEE" w:rsidP="001A4CEE">
            <w:pPr>
              <w:ind w:left="360"/>
              <w:rPr>
                <w:sz w:val="20"/>
                <w:szCs w:val="20"/>
              </w:rPr>
            </w:pPr>
          </w:p>
          <w:p w14:paraId="6A517A28" w14:textId="52C84844" w:rsidR="001A4CEE" w:rsidRDefault="001A4CEE" w:rsidP="001A4CEE">
            <w:pPr>
              <w:ind w:left="360"/>
              <w:rPr>
                <w:sz w:val="20"/>
                <w:szCs w:val="20"/>
              </w:rPr>
            </w:pPr>
          </w:p>
          <w:p w14:paraId="68893C95" w14:textId="77777777" w:rsidR="001A4CEE" w:rsidRPr="001A4CEE" w:rsidRDefault="001A4CEE" w:rsidP="001A4CEE">
            <w:pPr>
              <w:ind w:left="360"/>
              <w:rPr>
                <w:sz w:val="20"/>
                <w:szCs w:val="20"/>
              </w:rPr>
            </w:pPr>
          </w:p>
          <w:p w14:paraId="5829F229" w14:textId="33911D6B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Coaching and Developing Employees - Nov 2020</w:t>
            </w:r>
          </w:p>
          <w:p w14:paraId="0EC057C3" w14:textId="50AF8C76" w:rsidR="00837859" w:rsidRPr="001A4CEE" w:rsidRDefault="00001F3E" w:rsidP="001A4CE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Creating a Culture of Strategy Execution - Nov 2020</w:t>
            </w:r>
          </w:p>
          <w:p w14:paraId="016AA554" w14:textId="7A007743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Leading Without Formal Authority - Nov 2020</w:t>
            </w:r>
          </w:p>
          <w:p w14:paraId="735525EF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Marketing Your Side Hustle - Nov 2020</w:t>
            </w:r>
          </w:p>
          <w:p w14:paraId="249D384A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Developing Your Emotional Intelligence Training - Oct 2020</w:t>
            </w:r>
          </w:p>
          <w:p w14:paraId="3E8534A4" w14:textId="77777777" w:rsidR="00001F3E" w:rsidRPr="00001F3E" w:rsidRDefault="00001F3E" w:rsidP="00001F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1F3E">
              <w:rPr>
                <w:sz w:val="20"/>
                <w:szCs w:val="20"/>
              </w:rPr>
              <w:t>Leadership Stories: 5-Minute Lessons in Leading People - Oct 2020</w:t>
            </w:r>
          </w:p>
          <w:p w14:paraId="606C35E3" w14:textId="77777777" w:rsidR="00001F3E" w:rsidRPr="007A4F05" w:rsidRDefault="00001F3E" w:rsidP="00001F3E">
            <w:pPr>
              <w:pStyle w:val="ListParagraph"/>
              <w:numPr>
                <w:ilvl w:val="0"/>
                <w:numId w:val="2"/>
              </w:numPr>
            </w:pPr>
            <w:r w:rsidRPr="00001F3E">
              <w:rPr>
                <w:sz w:val="20"/>
                <w:szCs w:val="20"/>
              </w:rPr>
              <w:t>Start a Side Hustle - Oct 2020</w:t>
            </w:r>
          </w:p>
          <w:p w14:paraId="7222DD86" w14:textId="77777777" w:rsidR="007A4F05" w:rsidRPr="007A4F05" w:rsidRDefault="007A4F05" w:rsidP="00001F3E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Business-to-Business Sales – Oct 2021</w:t>
            </w:r>
          </w:p>
          <w:p w14:paraId="7539434B" w14:textId="1E431FCC" w:rsidR="00A413A9" w:rsidRPr="007A4F05" w:rsidRDefault="007A4F05" w:rsidP="00A413A9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Negotiating with Agility – Oct 2021</w:t>
            </w:r>
          </w:p>
          <w:p w14:paraId="595D84E5" w14:textId="72932354" w:rsidR="007A4F05" w:rsidRDefault="007A4F05" w:rsidP="007A4F05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Negotiation Foundations – Oct 2021</w:t>
            </w:r>
          </w:p>
          <w:p w14:paraId="2A133704" w14:textId="77777777" w:rsidR="007A4F05" w:rsidRPr="007A4F05" w:rsidRDefault="007A4F05" w:rsidP="007A4F0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A4F05">
              <w:rPr>
                <w:sz w:val="20"/>
                <w:szCs w:val="20"/>
              </w:rPr>
              <w:t>Sales Foundations – Oct 2021</w:t>
            </w:r>
          </w:p>
          <w:p w14:paraId="30C332DD" w14:textId="77777777" w:rsidR="007A4F05" w:rsidRPr="007A4F05" w:rsidRDefault="007A4F05" w:rsidP="007A4F0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A4F05">
              <w:rPr>
                <w:sz w:val="20"/>
                <w:szCs w:val="20"/>
              </w:rPr>
              <w:t>Sales Pipeline Management – Oct 2021</w:t>
            </w:r>
          </w:p>
          <w:p w14:paraId="6BFFF705" w14:textId="77777777" w:rsidR="007A4F05" w:rsidRPr="00837859" w:rsidRDefault="007A4F05" w:rsidP="007A4F05">
            <w:pPr>
              <w:pStyle w:val="ListParagraph"/>
              <w:numPr>
                <w:ilvl w:val="0"/>
                <w:numId w:val="2"/>
              </w:numPr>
            </w:pPr>
            <w:r w:rsidRPr="007A4F05">
              <w:rPr>
                <w:sz w:val="20"/>
                <w:szCs w:val="20"/>
              </w:rPr>
              <w:t>Strategic Negotiation – Oct 2021</w:t>
            </w:r>
          </w:p>
          <w:p w14:paraId="7B593132" w14:textId="77777777" w:rsidR="00837859" w:rsidRPr="00837859" w:rsidRDefault="00837859" w:rsidP="00837859">
            <w:pPr>
              <w:pStyle w:val="ListParagraph"/>
            </w:pPr>
          </w:p>
          <w:p w14:paraId="1C4312C1" w14:textId="0BAE8A3A" w:rsidR="00837859" w:rsidRDefault="00837859" w:rsidP="0083785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Certifications via Google Coursera</w:t>
            </w:r>
            <w:r w:rsidRPr="0044296E">
              <w:rPr>
                <w:b/>
                <w:bCs/>
                <w:sz w:val="20"/>
                <w:szCs w:val="20"/>
              </w:rPr>
              <w:t>:</w:t>
            </w:r>
          </w:p>
          <w:p w14:paraId="718E7227" w14:textId="77777777" w:rsidR="00837859" w:rsidRPr="0044296E" w:rsidRDefault="00837859" w:rsidP="00837859">
            <w:pPr>
              <w:rPr>
                <w:b/>
                <w:bCs/>
                <w:sz w:val="20"/>
                <w:szCs w:val="20"/>
              </w:rPr>
            </w:pPr>
          </w:p>
          <w:p w14:paraId="51DCBD9B" w14:textId="69EBA0EE" w:rsidR="00837859" w:rsidRPr="000116E2" w:rsidRDefault="00837859" w:rsidP="00837859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 xml:space="preserve">Foundations: Data, Data, </w:t>
            </w:r>
            <w:proofErr w:type="gramStart"/>
            <w:r>
              <w:rPr>
                <w:sz w:val="20"/>
                <w:szCs w:val="20"/>
              </w:rPr>
              <w:t>Everywhere</w:t>
            </w:r>
            <w:proofErr w:type="gramEnd"/>
            <w:r>
              <w:rPr>
                <w:sz w:val="20"/>
                <w:szCs w:val="20"/>
              </w:rPr>
              <w:t xml:space="preserve"> – April 2023</w:t>
            </w:r>
          </w:p>
          <w:p w14:paraId="353CFF35" w14:textId="3FA6BFF4" w:rsidR="004562DB" w:rsidRDefault="004562DB" w:rsidP="004562DB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Ask Questions to Make Data-Driven Decisions – April 2023</w:t>
            </w:r>
          </w:p>
          <w:p w14:paraId="1F299DD3" w14:textId="70BDE277" w:rsidR="00837859" w:rsidRPr="00151C4B" w:rsidRDefault="00837859" w:rsidP="00837859"/>
          <w:p w14:paraId="36A299E5" w14:textId="77777777" w:rsidR="00151C4B" w:rsidRDefault="00151C4B" w:rsidP="00151C4B"/>
          <w:p w14:paraId="2CE54C04" w14:textId="77777777" w:rsidR="00151C4B" w:rsidRPr="0044296E" w:rsidRDefault="00151C4B" w:rsidP="00151C4B">
            <w:pPr>
              <w:rPr>
                <w:b/>
                <w:bCs/>
                <w:sz w:val="20"/>
                <w:szCs w:val="20"/>
              </w:rPr>
            </w:pPr>
            <w:r w:rsidRPr="0044296E">
              <w:rPr>
                <w:b/>
                <w:bCs/>
                <w:sz w:val="20"/>
                <w:szCs w:val="20"/>
              </w:rPr>
              <w:t>Experiences and Demonstration of Skills at work:</w:t>
            </w:r>
          </w:p>
          <w:p w14:paraId="27C7A93C" w14:textId="77777777" w:rsidR="00151C4B" w:rsidRPr="00151C4B" w:rsidRDefault="00151C4B" w:rsidP="00151C4B">
            <w:pPr>
              <w:rPr>
                <w:sz w:val="20"/>
                <w:szCs w:val="20"/>
              </w:rPr>
            </w:pPr>
          </w:p>
          <w:p w14:paraId="42B2F4AE" w14:textId="666197B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Managed cash drawer and facilitated sales using cash, credit, and gift cards. </w:t>
            </w:r>
          </w:p>
          <w:p w14:paraId="080429D2" w14:textId="77777777" w:rsidR="00D036D2" w:rsidRPr="00D036D2" w:rsidRDefault="00D036D2" w:rsidP="00D036D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036D2">
              <w:rPr>
                <w:sz w:val="20"/>
                <w:szCs w:val="20"/>
              </w:rPr>
              <w:t xml:space="preserve">Managed cash drawer and facilitated sales using cash, credit, and gift cards. </w:t>
            </w:r>
          </w:p>
          <w:p w14:paraId="0FA734A2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Strengthened traceability, developing organization systems for contracts, records, reports, and agendas. </w:t>
            </w:r>
          </w:p>
          <w:p w14:paraId="7B9DD634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Streamlined operational efficiencies by coordinating staff development and succession planning. </w:t>
            </w:r>
          </w:p>
          <w:p w14:paraId="45A5C6BF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Limited financial discrepancies, reviewing and approving billing invoices and expense reports. </w:t>
            </w:r>
          </w:p>
          <w:p w14:paraId="6A9E8E54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Generated reports detailing project information and predictions. </w:t>
            </w:r>
          </w:p>
          <w:p w14:paraId="77619CA2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Improved productivity initiatives, managing budgets and accounts, coordinating itinerary and scheduling appointments. </w:t>
            </w:r>
          </w:p>
          <w:p w14:paraId="6AEA91FE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Monitored inventory levels </w:t>
            </w:r>
            <w:proofErr w:type="gramStart"/>
            <w:r w:rsidRPr="00151C4B">
              <w:rPr>
                <w:sz w:val="20"/>
                <w:szCs w:val="20"/>
              </w:rPr>
              <w:t>on a daily basis</w:t>
            </w:r>
            <w:proofErr w:type="gramEnd"/>
            <w:r w:rsidRPr="00151C4B">
              <w:rPr>
                <w:sz w:val="20"/>
                <w:szCs w:val="20"/>
              </w:rPr>
              <w:t xml:space="preserve"> and placed new orders for merchandise to keep supply well-stocked. </w:t>
            </w:r>
          </w:p>
          <w:p w14:paraId="5F8F7FB4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Monitored progress by establishing plans, budgets and measuring results. </w:t>
            </w:r>
          </w:p>
          <w:p w14:paraId="1D77CE26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0" w:name="_Hlk98930464"/>
            <w:r w:rsidRPr="00151C4B">
              <w:rPr>
                <w:sz w:val="20"/>
                <w:szCs w:val="20"/>
              </w:rPr>
              <w:t xml:space="preserve">Formed and sustained strategic relationships with clients. </w:t>
            </w:r>
          </w:p>
          <w:p w14:paraId="756399E2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1" w:name="_Hlk98930591"/>
            <w:r w:rsidRPr="00151C4B">
              <w:rPr>
                <w:sz w:val="20"/>
                <w:szCs w:val="20"/>
              </w:rPr>
              <w:t xml:space="preserve">Identified and solved complex strategy problems to drive organizational goals. </w:t>
            </w:r>
          </w:p>
          <w:bookmarkEnd w:id="0"/>
          <w:bookmarkEnd w:id="1"/>
          <w:p w14:paraId="4847E8E7" w14:textId="77777777" w:rsidR="00151C4B" w:rsidRPr="00343F3F" w:rsidRDefault="00151C4B" w:rsidP="00151C4B">
            <w:pPr>
              <w:pStyle w:val="ListParagraph"/>
              <w:numPr>
                <w:ilvl w:val="0"/>
                <w:numId w:val="2"/>
              </w:numPr>
            </w:pPr>
            <w:r w:rsidRPr="00151C4B">
              <w:rPr>
                <w:sz w:val="20"/>
                <w:szCs w:val="20"/>
              </w:rPr>
              <w:t>Implemented effective customer service surveys to encourage feedback.</w:t>
            </w:r>
          </w:p>
          <w:p w14:paraId="49A58A86" w14:textId="502372CD" w:rsidR="00343F3F" w:rsidRPr="00343F3F" w:rsidRDefault="00343F3F" w:rsidP="00151C4B">
            <w:pPr>
              <w:pStyle w:val="ListParagraph"/>
              <w:numPr>
                <w:ilvl w:val="0"/>
                <w:numId w:val="2"/>
              </w:numPr>
            </w:pPr>
            <w:bookmarkStart w:id="2" w:name="_Hlk98930572"/>
            <w:r>
              <w:rPr>
                <w:sz w:val="20"/>
                <w:szCs w:val="20"/>
              </w:rPr>
              <w:t xml:space="preserve">Managed a team of co-workers to develop a fresh and new start-up </w:t>
            </w:r>
            <w:proofErr w:type="gramStart"/>
            <w:r>
              <w:rPr>
                <w:sz w:val="20"/>
                <w:szCs w:val="20"/>
              </w:rPr>
              <w:t>company</w:t>
            </w:r>
            <w:proofErr w:type="gramEnd"/>
          </w:p>
          <w:bookmarkEnd w:id="2"/>
          <w:p w14:paraId="7AF7F1BE" w14:textId="01DB976C" w:rsidR="00343F3F" w:rsidRPr="00343F3F" w:rsidRDefault="00343F3F" w:rsidP="00151C4B">
            <w:pPr>
              <w:pStyle w:val="ListParagraph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 xml:space="preserve">Studied at least 4 years of the Japanese language and </w:t>
            </w:r>
            <w:proofErr w:type="gramStart"/>
            <w:r>
              <w:rPr>
                <w:sz w:val="20"/>
                <w:szCs w:val="20"/>
              </w:rPr>
              <w:t>culture</w:t>
            </w:r>
            <w:proofErr w:type="gramEnd"/>
          </w:p>
          <w:p w14:paraId="604CB491" w14:textId="38156904" w:rsidR="00343F3F" w:rsidRPr="00EA6D51" w:rsidRDefault="000F6135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A6D51">
              <w:rPr>
                <w:sz w:val="20"/>
                <w:szCs w:val="20"/>
              </w:rPr>
              <w:t xml:space="preserve">Capable of analyzing data within a </w:t>
            </w:r>
            <w:r w:rsidR="00294D7F" w:rsidRPr="00EA6D51">
              <w:rPr>
                <w:sz w:val="20"/>
                <w:szCs w:val="20"/>
              </w:rPr>
              <w:t>given</w:t>
            </w:r>
            <w:r w:rsidRPr="00EA6D51">
              <w:rPr>
                <w:sz w:val="20"/>
                <w:szCs w:val="20"/>
              </w:rPr>
              <w:t xml:space="preserve"> population, to segment data to reach potential </w:t>
            </w:r>
            <w:proofErr w:type="gramStart"/>
            <w:r w:rsidRPr="00EA6D51">
              <w:rPr>
                <w:sz w:val="20"/>
                <w:szCs w:val="20"/>
              </w:rPr>
              <w:t>customers</w:t>
            </w:r>
            <w:proofErr w:type="gramEnd"/>
          </w:p>
          <w:p w14:paraId="16445444" w14:textId="720A3D89" w:rsidR="000F6135" w:rsidRPr="00EA6D51" w:rsidRDefault="000F6135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A6D51">
              <w:rPr>
                <w:sz w:val="20"/>
                <w:szCs w:val="20"/>
              </w:rPr>
              <w:t xml:space="preserve">Capable of utilizing statistical analysis, to seek trends, patterns, and </w:t>
            </w:r>
            <w:r w:rsidR="00EA6D51" w:rsidRPr="00EA6D51">
              <w:rPr>
                <w:sz w:val="20"/>
                <w:szCs w:val="20"/>
              </w:rPr>
              <w:t xml:space="preserve">insights, for solving a company’s problem or mission </w:t>
            </w:r>
            <w:proofErr w:type="gramStart"/>
            <w:r w:rsidR="00EA6D51" w:rsidRPr="00EA6D51">
              <w:rPr>
                <w:sz w:val="20"/>
                <w:szCs w:val="20"/>
              </w:rPr>
              <w:t>statement</w:t>
            </w:r>
            <w:proofErr w:type="gramEnd"/>
          </w:p>
          <w:p w14:paraId="65EB0210" w14:textId="77777777" w:rsidR="001A4CEE" w:rsidRDefault="001A4CEE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27B97896" w14:textId="5A9643DB" w:rsidR="001A4CEE" w:rsidRDefault="001A4CEE" w:rsidP="001A4CEE">
            <w:pPr>
              <w:rPr>
                <w:sz w:val="20"/>
                <w:szCs w:val="20"/>
              </w:rPr>
            </w:pPr>
          </w:p>
          <w:p w14:paraId="51B5FF7A" w14:textId="4E16B9C5" w:rsidR="001A4CEE" w:rsidRDefault="001A4CEE" w:rsidP="001A4CEE">
            <w:pPr>
              <w:rPr>
                <w:sz w:val="20"/>
                <w:szCs w:val="20"/>
              </w:rPr>
            </w:pPr>
          </w:p>
          <w:p w14:paraId="58E19B39" w14:textId="620CBFAF" w:rsidR="001A4CEE" w:rsidRDefault="001A4CEE" w:rsidP="001A4CEE">
            <w:pPr>
              <w:rPr>
                <w:sz w:val="20"/>
                <w:szCs w:val="20"/>
              </w:rPr>
            </w:pPr>
          </w:p>
          <w:p w14:paraId="1E227E95" w14:textId="2C5EE416" w:rsidR="001A4CEE" w:rsidRDefault="001A4CEE" w:rsidP="001A4CEE">
            <w:pPr>
              <w:rPr>
                <w:sz w:val="20"/>
                <w:szCs w:val="20"/>
              </w:rPr>
            </w:pPr>
          </w:p>
          <w:p w14:paraId="4F60DE2F" w14:textId="77777777" w:rsidR="001A4CEE" w:rsidRPr="001A4CEE" w:rsidRDefault="001A4CEE" w:rsidP="001A4CEE">
            <w:pPr>
              <w:rPr>
                <w:sz w:val="20"/>
                <w:szCs w:val="20"/>
              </w:rPr>
            </w:pPr>
          </w:p>
          <w:p w14:paraId="08B9074D" w14:textId="5608850E" w:rsidR="004562DB" w:rsidRPr="001A4CEE" w:rsidRDefault="00EA6D51" w:rsidP="004562D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A6D51">
              <w:rPr>
                <w:sz w:val="20"/>
                <w:szCs w:val="20"/>
              </w:rPr>
              <w:t xml:space="preserve">Capable of utilizing data analysis tools like Excel or Minitab, to give an effective summary of the trends in a given </w:t>
            </w:r>
            <w:proofErr w:type="gramStart"/>
            <w:r w:rsidRPr="00EA6D51">
              <w:rPr>
                <w:sz w:val="20"/>
                <w:szCs w:val="20"/>
              </w:rPr>
              <w:t>area</w:t>
            </w:r>
            <w:proofErr w:type="gramEnd"/>
          </w:p>
          <w:p w14:paraId="07AE70AD" w14:textId="2B1FFEDE" w:rsidR="002E5FEA" w:rsidRPr="00C77437" w:rsidRDefault="00EA6D51" w:rsidP="002E5FEA">
            <w:pPr>
              <w:pStyle w:val="ListParagraph"/>
              <w:numPr>
                <w:ilvl w:val="0"/>
                <w:numId w:val="2"/>
              </w:numPr>
            </w:pPr>
            <w:r w:rsidRPr="00C77437">
              <w:rPr>
                <w:sz w:val="20"/>
                <w:szCs w:val="20"/>
              </w:rPr>
              <w:t xml:space="preserve">Has conducted a confidential survey, to find trends on a given population, for our start-up </w:t>
            </w:r>
            <w:proofErr w:type="gramStart"/>
            <w:r w:rsidRPr="00C77437">
              <w:rPr>
                <w:sz w:val="20"/>
                <w:szCs w:val="20"/>
              </w:rPr>
              <w:t>company</w:t>
            </w:r>
            <w:proofErr w:type="gramEnd"/>
          </w:p>
          <w:p w14:paraId="05815C66" w14:textId="02AD4DAC" w:rsidR="00C77437" w:rsidRPr="00A413A9" w:rsidRDefault="00C77437" w:rsidP="002E5FE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413A9">
              <w:rPr>
                <w:sz w:val="20"/>
                <w:szCs w:val="20"/>
              </w:rPr>
              <w:t>Currently learning other types of ERP Software</w:t>
            </w:r>
          </w:p>
          <w:p w14:paraId="4D897D86" w14:textId="77777777" w:rsidR="00C77437" w:rsidRDefault="00C77437" w:rsidP="00A413A9">
            <w:pPr>
              <w:ind w:left="360"/>
            </w:pPr>
          </w:p>
          <w:p w14:paraId="12C6E601" w14:textId="77777777" w:rsidR="002E5FEA" w:rsidRDefault="002E5FEA" w:rsidP="002E5FEA"/>
          <w:p w14:paraId="4AD9EC77" w14:textId="4A2544A2" w:rsidR="002E5FEA" w:rsidRPr="007A4F05" w:rsidRDefault="002E5FEA" w:rsidP="002E5FEA"/>
        </w:tc>
      </w:tr>
      <w:tr w:rsidR="00CD50FD" w:rsidRPr="001700F2" w14:paraId="7171B9D0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409956CC" w14:textId="77777777" w:rsidR="00CD50FD" w:rsidRPr="001700F2" w:rsidRDefault="001A4CEE" w:rsidP="00D20DA9">
            <w:pPr>
              <w:pStyle w:val="Heading2"/>
            </w:pPr>
            <w:sdt>
              <w:sdtPr>
                <w:id w:val="1066377136"/>
                <w:placeholder>
                  <w:docPart w:val="A700C4CC1BF446AFA7D093E6164CB29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59642F735A6544C3A34BD000597E9FA7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55A39D82" w14:textId="77777777" w:rsidR="00CD50FD" w:rsidRPr="001700F2" w:rsidRDefault="001A4CEE" w:rsidP="00D20DA9">
            <w:pPr>
              <w:pStyle w:val="Heading1"/>
            </w:pPr>
            <w:sdt>
              <w:sdtPr>
                <w:id w:val="-1955778421"/>
                <w:placeholder>
                  <w:docPart w:val="9FED59DB84434130982DC886B321772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0DE766C" w14:textId="77777777" w:rsidR="00CD50FD" w:rsidRPr="001700F2" w:rsidRDefault="00CD50FD"/>
        </w:tc>
      </w:tr>
      <w:tr w:rsidR="00CD50FD" w:rsidRPr="001700F2" w14:paraId="790A2A7F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32F263B0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7E7375F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1C440896" w14:textId="6A74CB30" w:rsidR="009D4792" w:rsidRPr="001700F2" w:rsidRDefault="009D4792"/>
        </w:tc>
      </w:tr>
      <w:tr w:rsidR="00CD50FD" w:rsidRPr="001700F2" w14:paraId="0CA67B6D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032DF99B" w14:textId="77777777" w:rsidR="007A4F05" w:rsidRDefault="007A4F05" w:rsidP="007A4F05">
            <w:pPr>
              <w:pStyle w:val="Text"/>
              <w:numPr>
                <w:ilvl w:val="0"/>
                <w:numId w:val="2"/>
              </w:numPr>
            </w:pPr>
            <w:r>
              <w:t xml:space="preserve">Cost analysis and savings </w:t>
            </w:r>
          </w:p>
          <w:p w14:paraId="02C990E8" w14:textId="77777777" w:rsidR="007A4F05" w:rsidRDefault="007A4F05" w:rsidP="007A4F05">
            <w:pPr>
              <w:pStyle w:val="Text"/>
              <w:numPr>
                <w:ilvl w:val="0"/>
                <w:numId w:val="2"/>
              </w:numPr>
            </w:pPr>
            <w:r>
              <w:t xml:space="preserve">Proficient in Excel and similar programs </w:t>
            </w:r>
          </w:p>
          <w:p w14:paraId="752BA017" w14:textId="77777777" w:rsidR="007A4F05" w:rsidRDefault="007A4F05" w:rsidP="007A4F05">
            <w:pPr>
              <w:pStyle w:val="Text"/>
              <w:numPr>
                <w:ilvl w:val="0"/>
                <w:numId w:val="2"/>
              </w:numPr>
            </w:pPr>
            <w:r>
              <w:t xml:space="preserve">Conflict resolution </w:t>
            </w:r>
          </w:p>
          <w:p w14:paraId="160EAFEF" w14:textId="285FC773" w:rsidR="00151C4B" w:rsidRDefault="007A4F05" w:rsidP="00151C4B">
            <w:pPr>
              <w:pStyle w:val="Text"/>
              <w:numPr>
                <w:ilvl w:val="0"/>
                <w:numId w:val="2"/>
              </w:numPr>
            </w:pPr>
            <w:r>
              <w:t>Multitasking</w:t>
            </w:r>
          </w:p>
          <w:p w14:paraId="7831ED04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Sound judgment </w:t>
            </w:r>
          </w:p>
          <w:p w14:paraId="02FB5D25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Purchasing and planning </w:t>
            </w:r>
          </w:p>
          <w:p w14:paraId="712C9505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Performance improvements </w:t>
            </w:r>
          </w:p>
          <w:p w14:paraId="6A71594E" w14:textId="77777777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Financial administration </w:t>
            </w:r>
          </w:p>
          <w:p w14:paraId="2F8960C7" w14:textId="197C05EA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>Profit and loss accountability</w:t>
            </w:r>
          </w:p>
          <w:p w14:paraId="45FBB028" w14:textId="31A161F4" w:rsid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>Effective at product development</w:t>
            </w:r>
          </w:p>
          <w:p w14:paraId="17379E57" w14:textId="4BBD12C4" w:rsidR="001C1502" w:rsidRDefault="001C1502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time management skills</w:t>
            </w:r>
          </w:p>
          <w:p w14:paraId="2F85CE82" w14:textId="6C4FACA6" w:rsidR="001C1502" w:rsidRDefault="001C1502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as a team player/project manager</w:t>
            </w:r>
          </w:p>
          <w:p w14:paraId="479F5A2F" w14:textId="09AE728A" w:rsidR="001C1502" w:rsidRDefault="000F6135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Follows company rules and policies, </w:t>
            </w:r>
            <w:proofErr w:type="gramStart"/>
            <w:r>
              <w:rPr>
                <w:sz w:val="20"/>
                <w:szCs w:val="20"/>
              </w:rPr>
              <w:t>effectively</w:t>
            </w:r>
            <w:proofErr w:type="gramEnd"/>
          </w:p>
          <w:p w14:paraId="046CCC96" w14:textId="36E075ED" w:rsidR="00EA6D51" w:rsidRDefault="00EA6D51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amazing sense of humor, when appropriate</w:t>
            </w:r>
          </w:p>
          <w:p w14:paraId="69AA9125" w14:textId="77777777" w:rsidR="00CD50FD" w:rsidRDefault="002E5FEA" w:rsidP="00CD50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met deadlines on all of our </w:t>
            </w:r>
            <w:proofErr w:type="gramStart"/>
            <w:r>
              <w:rPr>
                <w:sz w:val="20"/>
                <w:szCs w:val="20"/>
              </w:rPr>
              <w:t>projects</w:t>
            </w:r>
            <w:proofErr w:type="gramEnd"/>
          </w:p>
          <w:p w14:paraId="76B56DB8" w14:textId="77777777" w:rsidR="00C77437" w:rsidRDefault="00C77437" w:rsidP="00CD50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demonstrated excellent attention to </w:t>
            </w:r>
            <w:proofErr w:type="gramStart"/>
            <w:r>
              <w:rPr>
                <w:sz w:val="20"/>
                <w:szCs w:val="20"/>
              </w:rPr>
              <w:t>detail</w:t>
            </w:r>
            <w:proofErr w:type="gramEnd"/>
          </w:p>
          <w:p w14:paraId="0B446666" w14:textId="77777777" w:rsidR="00837859" w:rsidRDefault="00837859" w:rsidP="00CD50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Proficiency in SQL </w:t>
            </w:r>
          </w:p>
          <w:p w14:paraId="75B657C8" w14:textId="1AAD73E9" w:rsidR="00837859" w:rsidRPr="00837859" w:rsidRDefault="00837859" w:rsidP="00837859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6203" w:type="dxa"/>
            <w:gridSpan w:val="2"/>
            <w:vAlign w:val="center"/>
          </w:tcPr>
          <w:p w14:paraId="0EE9002C" w14:textId="101D78CC" w:rsidR="009D4792" w:rsidRDefault="009D4792" w:rsidP="00CD50FD">
            <w:pPr>
              <w:pStyle w:val="Text"/>
            </w:pPr>
            <w:r>
              <w:t>Here are the main websites, profiles, and portfolios that you can view that I utilize for my business and fields of work:</w:t>
            </w:r>
          </w:p>
          <w:p w14:paraId="55AFD2F2" w14:textId="77777777" w:rsidR="009D4792" w:rsidRPr="009D4792" w:rsidRDefault="009D4792" w:rsidP="009D4792"/>
          <w:p w14:paraId="095C892D" w14:textId="77777777" w:rsidR="009D4792" w:rsidRDefault="009D4792" w:rsidP="00CD50FD">
            <w:pPr>
              <w:pStyle w:val="Text"/>
            </w:pPr>
            <w:r w:rsidRPr="009D4792">
              <w:t>LinkedIn Profile: https://www.linkedin.com/in/amber-giza-520a391b7/</w:t>
            </w:r>
          </w:p>
          <w:p w14:paraId="20081F15" w14:textId="6C6C36FC" w:rsidR="00294D7F" w:rsidRDefault="009D4792" w:rsidP="00294D7F">
            <w:pPr>
              <w:pStyle w:val="Text"/>
            </w:pPr>
            <w:r w:rsidRPr="009D4792">
              <w:t xml:space="preserve">Facebook Page: </w:t>
            </w:r>
            <w:r w:rsidR="00294D7F" w:rsidRPr="00294D7F">
              <w:t>https://www.facebook.com/SomeAnimeGal/</w:t>
            </w:r>
          </w:p>
          <w:p w14:paraId="52D14666" w14:textId="299357A5" w:rsidR="00294D7F" w:rsidRPr="00294D7F" w:rsidRDefault="00294D7F" w:rsidP="00294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Repl.it: </w:t>
            </w:r>
            <w:r w:rsidRPr="00294D7F">
              <w:rPr>
                <w:sz w:val="20"/>
                <w:szCs w:val="20"/>
              </w:rPr>
              <w:t>https://replit.com/@SupaAnimegal</w:t>
            </w:r>
          </w:p>
          <w:p w14:paraId="55F9D421" w14:textId="77777777" w:rsidR="00294D7F" w:rsidRPr="00294D7F" w:rsidRDefault="00294D7F" w:rsidP="00294D7F"/>
          <w:p w14:paraId="5BD2789D" w14:textId="77777777" w:rsidR="002E5FEA" w:rsidRDefault="002E5FEA" w:rsidP="000F6135">
            <w:pPr>
              <w:rPr>
                <w:sz w:val="20"/>
                <w:szCs w:val="20"/>
              </w:rPr>
            </w:pPr>
          </w:p>
          <w:p w14:paraId="5A155447" w14:textId="3469FC8C" w:rsidR="000F6135" w:rsidRDefault="000F6135" w:rsidP="000F6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also available for communicating via email:</w:t>
            </w:r>
          </w:p>
          <w:p w14:paraId="1665C55C" w14:textId="77777777" w:rsidR="000F6135" w:rsidRDefault="000F6135" w:rsidP="000F6135">
            <w:pPr>
              <w:rPr>
                <w:sz w:val="20"/>
                <w:szCs w:val="20"/>
              </w:rPr>
            </w:pPr>
          </w:p>
          <w:p w14:paraId="2A6F0076" w14:textId="77777777" w:rsidR="000F6135" w:rsidRDefault="000F6135" w:rsidP="000F6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supaanimegal@gmail.com</w:t>
            </w:r>
          </w:p>
          <w:p w14:paraId="721CAD20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68E8CE74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678405AA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275AF277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177B702D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794F22C6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5650AF60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696CCF87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6BC876A2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27113994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13CD4022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67C545DA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578DED65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75B9ECF6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29BD025B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2E22BDBB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6A157ACF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2C823637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6F8E1FA7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3C9EB856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51111947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5E4DA94E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0F74C04F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2A5AA3BD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5C6BEAB3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2FD2BE5B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436CEBD6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52BC1A6C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0174FB51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6946CA6B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6283ADC9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7E177231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5601DBDD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1CB51A63" w14:textId="77777777" w:rsidR="00837859" w:rsidRDefault="00837859" w:rsidP="000F6135">
            <w:pPr>
              <w:rPr>
                <w:sz w:val="20"/>
                <w:szCs w:val="20"/>
              </w:rPr>
            </w:pPr>
          </w:p>
          <w:p w14:paraId="3965ACE4" w14:textId="205CA1BA" w:rsidR="00837859" w:rsidRPr="000F6135" w:rsidRDefault="00837859" w:rsidP="000F6135">
            <w:pPr>
              <w:rPr>
                <w:sz w:val="20"/>
                <w:szCs w:val="20"/>
              </w:rPr>
            </w:pPr>
          </w:p>
        </w:tc>
      </w:tr>
      <w:tr w:rsidR="00CD50FD" w:rsidRPr="001700F2" w14:paraId="14ED437A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69D9BAD8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0E1DDCA" w14:textId="77777777" w:rsidR="00CD50FD" w:rsidRPr="001700F2" w:rsidRDefault="001A4CEE" w:rsidP="00D20DA9">
            <w:pPr>
              <w:pStyle w:val="Heading1"/>
            </w:pPr>
            <w:sdt>
              <w:sdtPr>
                <w:id w:val="-513380234"/>
                <w:placeholder>
                  <w:docPart w:val="2148CDA869274CA789DDB0C63554213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40668BF" w14:textId="77777777" w:rsidR="00CD50FD" w:rsidRPr="001700F2" w:rsidRDefault="00CD50FD"/>
        </w:tc>
      </w:tr>
      <w:tr w:rsidR="00CD50FD" w:rsidRPr="001700F2" w14:paraId="266101FE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6D425BDC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5CAFE22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778437E3" w14:textId="682342AC" w:rsidR="00151C4B" w:rsidRPr="001700F2" w:rsidRDefault="00151C4B"/>
        </w:tc>
      </w:tr>
      <w:tr w:rsidR="00CD50FD" w:rsidRPr="001700F2" w14:paraId="0054D6F0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729630EE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p w14:paraId="325409E3" w14:textId="77777777" w:rsidR="00151C4B" w:rsidRDefault="00151C4B" w:rsidP="00151C4B">
            <w:pPr>
              <w:pStyle w:val="Text"/>
              <w:ind w:left="720"/>
            </w:pPr>
          </w:p>
          <w:p w14:paraId="5E8B5C28" w14:textId="1DF3F03D" w:rsidR="00D20DA9" w:rsidRDefault="00151C4B" w:rsidP="00151C4B">
            <w:pPr>
              <w:pStyle w:val="Text"/>
              <w:numPr>
                <w:ilvl w:val="0"/>
                <w:numId w:val="2"/>
              </w:numPr>
            </w:pPr>
            <w:r>
              <w:t xml:space="preserve">Occasionally, I help clean up around my community, by picking up trash and litter. </w:t>
            </w:r>
          </w:p>
          <w:p w14:paraId="4B08716B" w14:textId="11D2BC1A" w:rsidR="00151C4B" w:rsidRPr="00151C4B" w:rsidRDefault="00151C4B" w:rsidP="00151C4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51C4B">
              <w:rPr>
                <w:sz w:val="20"/>
                <w:szCs w:val="20"/>
              </w:rPr>
              <w:t xml:space="preserve">I am </w:t>
            </w:r>
            <w:r>
              <w:rPr>
                <w:sz w:val="20"/>
                <w:szCs w:val="20"/>
              </w:rPr>
              <w:t xml:space="preserve">driven to help my community by giving back to those in </w:t>
            </w:r>
            <w:proofErr w:type="gramStart"/>
            <w:r>
              <w:rPr>
                <w:sz w:val="20"/>
                <w:szCs w:val="20"/>
              </w:rPr>
              <w:t>need</w:t>
            </w:r>
            <w:proofErr w:type="gramEnd"/>
          </w:p>
          <w:p w14:paraId="235B4AE4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1A6298BF" w14:textId="77777777" w:rsidTr="00CD50FD">
        <w:trPr>
          <w:trHeight w:val="100"/>
        </w:trPr>
        <w:tc>
          <w:tcPr>
            <w:tcW w:w="3097" w:type="dxa"/>
          </w:tcPr>
          <w:p w14:paraId="51C65AF3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419C0B19" w14:textId="77777777" w:rsidR="00CD50FD" w:rsidRPr="001700F2" w:rsidRDefault="00CD50FD" w:rsidP="00CD50FD"/>
        </w:tc>
      </w:tr>
      <w:tr w:rsidR="00CD50FD" w:rsidRPr="001700F2" w14:paraId="325B8B6E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538AA8FC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09819DF9" w14:textId="77777777" w:rsidR="00CD50FD" w:rsidRPr="001700F2" w:rsidRDefault="001A4CEE" w:rsidP="00D20DA9">
            <w:pPr>
              <w:pStyle w:val="Heading1"/>
            </w:pPr>
            <w:sdt>
              <w:sdtPr>
                <w:id w:val="1294558939"/>
                <w:placeholder>
                  <w:docPart w:val="AE252CEA86584EF4B549BB9F099544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C960571" w14:textId="77777777" w:rsidR="00CD50FD" w:rsidRPr="001700F2" w:rsidRDefault="00CD50FD"/>
        </w:tc>
      </w:tr>
      <w:tr w:rsidR="00CD50FD" w:rsidRPr="001700F2" w14:paraId="27454FA0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7D00CA75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2263DFFE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6C94E5EB" w14:textId="77777777" w:rsidR="00CD50FD" w:rsidRPr="001700F2" w:rsidRDefault="00CD50FD"/>
        </w:tc>
      </w:tr>
      <w:tr w:rsidR="00CD50FD" w:rsidRPr="001700F2" w14:paraId="5CA33171" w14:textId="77777777" w:rsidTr="006C5C56">
        <w:trPr>
          <w:trHeight w:val="622"/>
        </w:trPr>
        <w:tc>
          <w:tcPr>
            <w:tcW w:w="9300" w:type="dxa"/>
            <w:gridSpan w:val="3"/>
            <w:vAlign w:val="center"/>
          </w:tcPr>
          <w:p w14:paraId="16D88652" w14:textId="77777777" w:rsidR="006C5C56" w:rsidRDefault="006C5C56" w:rsidP="006C5C56">
            <w:pPr>
              <w:pStyle w:val="Text"/>
            </w:pPr>
            <w:r>
              <w:t>Pamela Giza</w:t>
            </w:r>
          </w:p>
          <w:p w14:paraId="4BAD9A8A" w14:textId="77777777" w:rsidR="006C5C56" w:rsidRDefault="006C5C56" w:rsidP="006C5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Relationship: Mother</w:t>
            </w:r>
          </w:p>
          <w:p w14:paraId="290C6C4B" w14:textId="286A9945" w:rsidR="006C5C56" w:rsidRPr="006C5C56" w:rsidRDefault="006C5C56" w:rsidP="006C5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Phone: (253)709-3294</w:t>
            </w:r>
          </w:p>
        </w:tc>
      </w:tr>
      <w:tr w:rsidR="006C5C56" w:rsidRPr="001700F2" w14:paraId="1382503C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407BF4EB" w14:textId="77777777" w:rsidR="00837859" w:rsidRDefault="00837859" w:rsidP="006C5C56">
            <w:pPr>
              <w:pStyle w:val="Text"/>
              <w:rPr>
                <w:szCs w:val="20"/>
              </w:rPr>
            </w:pPr>
          </w:p>
          <w:p w14:paraId="0CA85E8B" w14:textId="4C6E59E8" w:rsidR="006C5C56" w:rsidRPr="006C5C56" w:rsidRDefault="006C5C56" w:rsidP="006C5C56">
            <w:pPr>
              <w:pStyle w:val="Text"/>
              <w:rPr>
                <w:szCs w:val="20"/>
              </w:rPr>
            </w:pPr>
            <w:r w:rsidRPr="006C5C56">
              <w:rPr>
                <w:szCs w:val="20"/>
              </w:rPr>
              <w:t>Carol Hazlett</w:t>
            </w:r>
          </w:p>
          <w:p w14:paraId="3BDE2C39" w14:textId="4F5F4097" w:rsidR="00243DAD" w:rsidRPr="006C5C56" w:rsidRDefault="006C5C56" w:rsidP="006C5C56">
            <w:pPr>
              <w:rPr>
                <w:sz w:val="20"/>
                <w:szCs w:val="20"/>
              </w:rPr>
            </w:pPr>
            <w:r w:rsidRPr="006C5C56">
              <w:rPr>
                <w:sz w:val="20"/>
                <w:szCs w:val="20"/>
              </w:rPr>
              <w:t>Relationship: Grandmother</w:t>
            </w:r>
          </w:p>
          <w:p w14:paraId="4512AE51" w14:textId="0FF5C613" w:rsidR="006C5C56" w:rsidRDefault="006C5C56" w:rsidP="006C5C56">
            <w:pPr>
              <w:rPr>
                <w:sz w:val="20"/>
                <w:szCs w:val="20"/>
              </w:rPr>
            </w:pPr>
            <w:r w:rsidRPr="006C5C56">
              <w:rPr>
                <w:sz w:val="20"/>
                <w:szCs w:val="20"/>
              </w:rPr>
              <w:t>Phone: (253)653-6384</w:t>
            </w:r>
          </w:p>
          <w:p w14:paraId="62BC71C2" w14:textId="72651BC8" w:rsidR="00243DAD" w:rsidRDefault="00243DAD" w:rsidP="006C5C56">
            <w:pPr>
              <w:rPr>
                <w:sz w:val="20"/>
                <w:szCs w:val="20"/>
              </w:rPr>
            </w:pPr>
          </w:p>
          <w:p w14:paraId="2BE7AE9C" w14:textId="710ACC09" w:rsidR="00243DAD" w:rsidRDefault="00243DAD" w:rsidP="006C5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Nina Craft</w:t>
            </w:r>
          </w:p>
          <w:p w14:paraId="46427313" w14:textId="21101884" w:rsidR="00243DAD" w:rsidRDefault="00243DAD" w:rsidP="006C5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Relationship: </w:t>
            </w:r>
            <w:r w:rsidR="00837859">
              <w:rPr>
                <w:sz w:val="20"/>
                <w:szCs w:val="20"/>
              </w:rPr>
              <w:t>Boss from Dollar Tree</w:t>
            </w:r>
          </w:p>
          <w:p w14:paraId="6021053E" w14:textId="0372B8E2" w:rsidR="00243DAD" w:rsidRDefault="00243DAD" w:rsidP="006C5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Phone: (253)287-2235</w:t>
            </w:r>
          </w:p>
          <w:p w14:paraId="632B68FA" w14:textId="136733D9" w:rsidR="00243DAD" w:rsidRDefault="00243DAD" w:rsidP="006C5C56">
            <w:pPr>
              <w:rPr>
                <w:sz w:val="20"/>
                <w:szCs w:val="20"/>
              </w:rPr>
            </w:pPr>
          </w:p>
          <w:p w14:paraId="793CC42D" w14:textId="1554365E" w:rsidR="00243DAD" w:rsidRDefault="00243DAD" w:rsidP="006C5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Francis</w:t>
            </w:r>
          </w:p>
          <w:p w14:paraId="5AB671D0" w14:textId="6E7D22D9" w:rsidR="00243DAD" w:rsidRDefault="00243DAD" w:rsidP="006C5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Relationship: Former Professor</w:t>
            </w:r>
          </w:p>
          <w:p w14:paraId="51AEC9AE" w14:textId="06840B61" w:rsidR="00243DAD" w:rsidRDefault="00243DAD" w:rsidP="006C5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Phone: </w:t>
            </w:r>
            <w:r w:rsidR="006F432E">
              <w:rPr>
                <w:sz w:val="20"/>
                <w:szCs w:val="20"/>
              </w:rPr>
              <w:t>(206)965-5249</w:t>
            </w:r>
          </w:p>
          <w:p w14:paraId="747DDF56" w14:textId="77777777" w:rsidR="00294D7F" w:rsidRDefault="00294D7F" w:rsidP="006C5C56">
            <w:pPr>
              <w:rPr>
                <w:sz w:val="20"/>
                <w:szCs w:val="20"/>
              </w:rPr>
            </w:pPr>
          </w:p>
          <w:p w14:paraId="0FABC0CE" w14:textId="27B02F80" w:rsidR="00294D7F" w:rsidRDefault="00294D7F" w:rsidP="006C5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Leander Yazzie</w:t>
            </w:r>
          </w:p>
          <w:p w14:paraId="0336F2D1" w14:textId="56C6B1D2" w:rsidR="00294D7F" w:rsidRDefault="00294D7F" w:rsidP="006C5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Relationship: Boss</w:t>
            </w:r>
          </w:p>
          <w:p w14:paraId="7050434C" w14:textId="6CDB8496" w:rsidR="00294D7F" w:rsidRPr="006C5C56" w:rsidRDefault="00294D7F" w:rsidP="006C5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Phone: (253)288-3482</w:t>
            </w:r>
          </w:p>
          <w:p w14:paraId="7A91B01F" w14:textId="77777777" w:rsidR="006C5C56" w:rsidRDefault="006C5C56" w:rsidP="006C5C56"/>
          <w:p w14:paraId="2C38A0EC" w14:textId="006024DC" w:rsidR="00243DAD" w:rsidRPr="006C5C56" w:rsidRDefault="00243DAD" w:rsidP="006C5C56"/>
        </w:tc>
      </w:tr>
    </w:tbl>
    <w:p w14:paraId="7BAC9EBA" w14:textId="77777777" w:rsidR="00C55D85" w:rsidRPr="001700F2" w:rsidRDefault="00C55D85"/>
    <w:sectPr w:rsidR="00C55D85" w:rsidRPr="001700F2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A541C" w14:textId="77777777" w:rsidR="005508C8" w:rsidRDefault="005508C8" w:rsidP="00F316AD">
      <w:r>
        <w:separator/>
      </w:r>
    </w:p>
  </w:endnote>
  <w:endnote w:type="continuationSeparator" w:id="0">
    <w:p w14:paraId="279F049D" w14:textId="77777777" w:rsidR="005508C8" w:rsidRDefault="005508C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7457" w14:textId="77777777" w:rsidR="005508C8" w:rsidRDefault="005508C8" w:rsidP="00F316AD">
      <w:r>
        <w:separator/>
      </w:r>
    </w:p>
  </w:footnote>
  <w:footnote w:type="continuationSeparator" w:id="0">
    <w:p w14:paraId="5932AD0F" w14:textId="77777777" w:rsidR="005508C8" w:rsidRDefault="005508C8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BAAEA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632B6A" wp14:editId="57856310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73974500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411A"/>
    <w:multiLevelType w:val="hybridMultilevel"/>
    <w:tmpl w:val="C6BA563C"/>
    <w:lvl w:ilvl="0" w:tplc="6F768C82">
      <w:start w:val="25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9B0"/>
    <w:multiLevelType w:val="hybridMultilevel"/>
    <w:tmpl w:val="3990BDCC"/>
    <w:lvl w:ilvl="0" w:tplc="6F768C82">
      <w:start w:val="25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D95"/>
    <w:multiLevelType w:val="hybridMultilevel"/>
    <w:tmpl w:val="9C14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8673">
    <w:abstractNumId w:val="0"/>
  </w:num>
  <w:num w:numId="2" w16cid:durableId="2135245962">
    <w:abstractNumId w:val="1"/>
  </w:num>
  <w:num w:numId="3" w16cid:durableId="1917671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92"/>
    <w:rsid w:val="00001F3E"/>
    <w:rsid w:val="000116E2"/>
    <w:rsid w:val="000F6135"/>
    <w:rsid w:val="00151C4B"/>
    <w:rsid w:val="001700F2"/>
    <w:rsid w:val="001871FF"/>
    <w:rsid w:val="001A4CEE"/>
    <w:rsid w:val="001C1502"/>
    <w:rsid w:val="001F4150"/>
    <w:rsid w:val="00243DAD"/>
    <w:rsid w:val="00294D7F"/>
    <w:rsid w:val="0029715D"/>
    <w:rsid w:val="002E5FEA"/>
    <w:rsid w:val="00343F3F"/>
    <w:rsid w:val="003A2C02"/>
    <w:rsid w:val="0040233B"/>
    <w:rsid w:val="0044296E"/>
    <w:rsid w:val="004523DA"/>
    <w:rsid w:val="004562DB"/>
    <w:rsid w:val="004D0355"/>
    <w:rsid w:val="004E6224"/>
    <w:rsid w:val="005508C8"/>
    <w:rsid w:val="005D2581"/>
    <w:rsid w:val="00617740"/>
    <w:rsid w:val="0065352D"/>
    <w:rsid w:val="006C5C56"/>
    <w:rsid w:val="006C60E6"/>
    <w:rsid w:val="006F432E"/>
    <w:rsid w:val="00767D94"/>
    <w:rsid w:val="007A4F05"/>
    <w:rsid w:val="007D77FB"/>
    <w:rsid w:val="007E2EA1"/>
    <w:rsid w:val="00837859"/>
    <w:rsid w:val="0089710E"/>
    <w:rsid w:val="00914EE4"/>
    <w:rsid w:val="009252CB"/>
    <w:rsid w:val="009D4792"/>
    <w:rsid w:val="00A413A9"/>
    <w:rsid w:val="00A74E15"/>
    <w:rsid w:val="00B372FC"/>
    <w:rsid w:val="00C55D85"/>
    <w:rsid w:val="00C77437"/>
    <w:rsid w:val="00CD50FD"/>
    <w:rsid w:val="00CF1FD3"/>
    <w:rsid w:val="00D036D2"/>
    <w:rsid w:val="00D20DA9"/>
    <w:rsid w:val="00D223FB"/>
    <w:rsid w:val="00D26A79"/>
    <w:rsid w:val="00DC5684"/>
    <w:rsid w:val="00DD5C35"/>
    <w:rsid w:val="00EA03EF"/>
    <w:rsid w:val="00EA6D51"/>
    <w:rsid w:val="00F316AD"/>
    <w:rsid w:val="00F5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595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7A4F0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001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859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aa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ECC2BD6F0F4D3C999A6C31AF5BE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EEBAD-53BA-4C69-AD44-7467BA144087}"/>
      </w:docPartPr>
      <w:docPartBody>
        <w:p w:rsidR="00C924F6" w:rsidRDefault="00433AE4">
          <w:pPr>
            <w:pStyle w:val="8FECC2BD6F0F4D3C999A6C31AF5BE139"/>
          </w:pPr>
          <w:r w:rsidRPr="001700F2">
            <w:t>OBJECTIVE</w:t>
          </w:r>
        </w:p>
      </w:docPartBody>
    </w:docPart>
    <w:docPart>
      <w:docPartPr>
        <w:name w:val="CBB0783A31D949AABD4462FC22FA4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734F8-6A97-4CB6-93DF-69DC3D219C44}"/>
      </w:docPartPr>
      <w:docPartBody>
        <w:p w:rsidR="00C924F6" w:rsidRDefault="00433AE4">
          <w:pPr>
            <w:pStyle w:val="CBB0783A31D949AABD4462FC22FA490E"/>
          </w:pPr>
          <w:r w:rsidRPr="001700F2">
            <w:t>EDUCATION</w:t>
          </w:r>
        </w:p>
      </w:docPartBody>
    </w:docPart>
    <w:docPart>
      <w:docPartPr>
        <w:name w:val="D0CEB9A78A2B462FA86E226AD6BA8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AC75D-31B3-44EA-90B2-EBA703C56DD1}"/>
      </w:docPartPr>
      <w:docPartBody>
        <w:p w:rsidR="00C924F6" w:rsidRDefault="00433AE4">
          <w:pPr>
            <w:pStyle w:val="D0CEB9A78A2B462FA86E226AD6BA8B28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AEC9648335B1445E8C37F7942DFF5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07421-ACB1-451C-88E5-DA2E3282BCCA}"/>
      </w:docPartPr>
      <w:docPartBody>
        <w:p w:rsidR="00C924F6" w:rsidRDefault="00433AE4">
          <w:pPr>
            <w:pStyle w:val="AEC9648335B1445E8C37F7942DFF56CC"/>
          </w:pPr>
          <w:r w:rsidRPr="001700F2">
            <w:t>EXPERIENCE</w:t>
          </w:r>
        </w:p>
      </w:docPartBody>
    </w:docPart>
    <w:docPart>
      <w:docPartPr>
        <w:name w:val="A700C4CC1BF446AFA7D093E6164CB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448D9-044D-47ED-A895-6F75197A6F3C}"/>
      </w:docPartPr>
      <w:docPartBody>
        <w:p w:rsidR="00C924F6" w:rsidRDefault="00433AE4">
          <w:pPr>
            <w:pStyle w:val="A700C4CC1BF446AFA7D093E6164CB29F"/>
          </w:pPr>
          <w:r w:rsidRPr="00D26A79">
            <w:t>KEY SKILLS</w:t>
          </w:r>
        </w:p>
      </w:docPartBody>
    </w:docPart>
    <w:docPart>
      <w:docPartPr>
        <w:name w:val="59642F735A6544C3A34BD000597E9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FC82E-90DC-482E-8C6E-7C3065E2E222}"/>
      </w:docPartPr>
      <w:docPartBody>
        <w:p w:rsidR="00C924F6" w:rsidRDefault="00433AE4">
          <w:pPr>
            <w:pStyle w:val="59642F735A6544C3A34BD000597E9FA7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9FED59DB84434130982DC886B3217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AA3DD-31CB-4F02-BA33-AA746D1AAE41}"/>
      </w:docPartPr>
      <w:docPartBody>
        <w:p w:rsidR="00C924F6" w:rsidRDefault="00433AE4">
          <w:pPr>
            <w:pStyle w:val="9FED59DB84434130982DC886B3217726"/>
          </w:pPr>
          <w:r w:rsidRPr="001700F2">
            <w:t>COMMUNICATION</w:t>
          </w:r>
        </w:p>
      </w:docPartBody>
    </w:docPart>
    <w:docPart>
      <w:docPartPr>
        <w:name w:val="2148CDA869274CA789DDB0C635542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0A035-9893-46D1-B0ED-535912C62A8B}"/>
      </w:docPartPr>
      <w:docPartBody>
        <w:p w:rsidR="00C924F6" w:rsidRDefault="00433AE4">
          <w:pPr>
            <w:pStyle w:val="2148CDA869274CA789DDB0C635542133"/>
          </w:pPr>
          <w:r w:rsidRPr="001700F2">
            <w:t>LEADERSHIP</w:t>
          </w:r>
        </w:p>
      </w:docPartBody>
    </w:docPart>
    <w:docPart>
      <w:docPartPr>
        <w:name w:val="AE252CEA86584EF4B549BB9F09954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45482-F98D-4ECC-86EB-918CB91D6CD9}"/>
      </w:docPartPr>
      <w:docPartBody>
        <w:p w:rsidR="00C924F6" w:rsidRDefault="00433AE4">
          <w:pPr>
            <w:pStyle w:val="AE252CEA86584EF4B549BB9F099544B9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E4"/>
    <w:rsid w:val="0016660C"/>
    <w:rsid w:val="00314578"/>
    <w:rsid w:val="00433AE4"/>
    <w:rsid w:val="004F2D25"/>
    <w:rsid w:val="006E34E5"/>
    <w:rsid w:val="008059EB"/>
    <w:rsid w:val="009429DC"/>
    <w:rsid w:val="00A51097"/>
    <w:rsid w:val="00C924F6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ECC2BD6F0F4D3C999A6C31AF5BE139">
    <w:name w:val="8FECC2BD6F0F4D3C999A6C31AF5BE139"/>
  </w:style>
  <w:style w:type="paragraph" w:customStyle="1" w:styleId="CBB0783A31D949AABD4462FC22FA490E">
    <w:name w:val="CBB0783A31D949AABD4462FC22FA490E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D0CEB9A78A2B462FA86E226AD6BA8B28">
    <w:name w:val="D0CEB9A78A2B462FA86E226AD6BA8B28"/>
  </w:style>
  <w:style w:type="paragraph" w:customStyle="1" w:styleId="AEC9648335B1445E8C37F7942DFF56CC">
    <w:name w:val="AEC9648335B1445E8C37F7942DFF56CC"/>
  </w:style>
  <w:style w:type="paragraph" w:customStyle="1" w:styleId="A700C4CC1BF446AFA7D093E6164CB29F">
    <w:name w:val="A700C4CC1BF446AFA7D093E6164CB29F"/>
  </w:style>
  <w:style w:type="paragraph" w:customStyle="1" w:styleId="59642F735A6544C3A34BD000597E9FA7">
    <w:name w:val="59642F735A6544C3A34BD000597E9FA7"/>
  </w:style>
  <w:style w:type="paragraph" w:customStyle="1" w:styleId="9FED59DB84434130982DC886B3217726">
    <w:name w:val="9FED59DB84434130982DC886B3217726"/>
  </w:style>
  <w:style w:type="paragraph" w:customStyle="1" w:styleId="2148CDA869274CA789DDB0C635542133">
    <w:name w:val="2148CDA869274CA789DDB0C635542133"/>
  </w:style>
  <w:style w:type="paragraph" w:customStyle="1" w:styleId="AE252CEA86584EF4B549BB9F099544B9">
    <w:name w:val="AE252CEA86584EF4B549BB9F09954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4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2021-10-20T00:10:00Z</dcterms:created>
  <dcterms:modified xsi:type="dcterms:W3CDTF">2023-12-07T20:26:00Z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